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7DE" w:rsidRDefault="00AD47DE" w:rsidP="00AD47DE">
      <w:pPr>
        <w:pStyle w:val="OverskriftCphbusiness"/>
      </w:pPr>
    </w:p>
    <w:p w:rsidR="00D72EBB" w:rsidRPr="00AD47DE" w:rsidRDefault="00CE56CF" w:rsidP="00AD47DE">
      <w:pPr>
        <w:pStyle w:val="OverskriftCphbusiness"/>
      </w:pPr>
      <w:r>
        <w:t>Skriftlig eksamen for 1. semester datamatiker – Efterår 2017</w:t>
      </w:r>
    </w:p>
    <w:p w:rsidR="00EA0BE1" w:rsidRDefault="00EA0BE1" w:rsidP="00626B89">
      <w:pPr>
        <w:rPr>
          <w:rFonts w:ascii="Arial" w:hAnsi="Arial"/>
        </w:rPr>
      </w:pPr>
    </w:p>
    <w:p w:rsidR="00EA0BE1" w:rsidRDefault="00626B89" w:rsidP="00626B89">
      <w:pPr>
        <w:rPr>
          <w:rFonts w:ascii="Arial" w:hAnsi="Arial"/>
        </w:rPr>
      </w:pPr>
      <w:r>
        <w:rPr>
          <w:rFonts w:ascii="Arial" w:hAnsi="Arial"/>
        </w:rPr>
        <w:t>Klasse l17dat1ae | Klasse l17dat1be | Klasse l17dat1ce</w:t>
      </w:r>
    </w:p>
    <w:p w:rsidR="00EA0BE1" w:rsidRDefault="00EA0BE1" w:rsidP="00626B89">
      <w:pPr>
        <w:rPr>
          <w:rFonts w:ascii="Arial" w:hAnsi="Arial"/>
        </w:rPr>
      </w:pPr>
    </w:p>
    <w:p w:rsidR="00626B89" w:rsidRDefault="00626B89" w:rsidP="00626B89">
      <w:pPr>
        <w:rPr>
          <w:rFonts w:ascii="Arial" w:hAnsi="Arial"/>
        </w:rPr>
      </w:pPr>
      <w:r>
        <w:rPr>
          <w:rFonts w:ascii="Arial" w:hAnsi="Arial"/>
        </w:rPr>
        <w:t>Prøvens varighed:</w:t>
      </w:r>
      <w:r>
        <w:rPr>
          <w:rFonts w:ascii="Arial" w:hAnsi="Arial"/>
        </w:rPr>
        <w:tab/>
        <w:t>4 timer</w:t>
      </w:r>
    </w:p>
    <w:p w:rsidR="00626B89" w:rsidRDefault="00626B89" w:rsidP="00626B89">
      <w:pPr>
        <w:rPr>
          <w:rFonts w:ascii="Arial" w:hAnsi="Arial"/>
        </w:rPr>
      </w:pPr>
      <w:r>
        <w:rPr>
          <w:rFonts w:ascii="Arial" w:hAnsi="Arial"/>
        </w:rPr>
        <w:t>Dato:</w:t>
      </w:r>
      <w:r>
        <w:rPr>
          <w:rFonts w:ascii="Arial" w:hAnsi="Arial"/>
        </w:rPr>
        <w:tab/>
      </w:r>
      <w:r>
        <w:rPr>
          <w:rFonts w:ascii="Arial" w:hAnsi="Arial"/>
        </w:rPr>
        <w:tab/>
        <w:t>20.12.2017 kl. 8.30 til 12.30</w:t>
      </w:r>
    </w:p>
    <w:p w:rsidR="00626B89" w:rsidRDefault="00626B89" w:rsidP="00626B89">
      <w:pPr>
        <w:rPr>
          <w:rFonts w:ascii="Arial" w:hAnsi="Arial"/>
        </w:rPr>
      </w:pPr>
      <w:r>
        <w:rPr>
          <w:rFonts w:ascii="Arial" w:hAnsi="Arial"/>
        </w:rPr>
        <w:t>Tilladte hjælpemidler:</w:t>
      </w:r>
    </w:p>
    <w:p w:rsidR="00626B89" w:rsidRDefault="00626B89" w:rsidP="00626B89">
      <w:pPr>
        <w:rPr>
          <w:rFonts w:ascii="Arial" w:hAnsi="Arial"/>
        </w:rPr>
      </w:pPr>
      <w:r>
        <w:rPr>
          <w:rFonts w:ascii="Arial" w:hAnsi="Arial"/>
        </w:rPr>
        <w:tab/>
      </w:r>
      <w:r w:rsidR="007E0662">
        <w:rPr>
          <w:rFonts w:ascii="Arial" w:hAnsi="Arial"/>
        </w:rPr>
        <w:tab/>
      </w:r>
      <w:r>
        <w:rPr>
          <w:rFonts w:ascii="Arial" w:hAnsi="Arial"/>
        </w:rPr>
        <w:t>Alle skriftlige hjælpemidler</w:t>
      </w:r>
    </w:p>
    <w:p w:rsidR="00626B89" w:rsidRDefault="00626B89" w:rsidP="007E0662">
      <w:pPr>
        <w:ind w:left="2608"/>
      </w:pPr>
      <w:r>
        <w:t>Det er ikke tilladt at kommunikere med andre under eksamen. Overtrædelse vil medføre bortvisning.</w:t>
      </w:r>
    </w:p>
    <w:p w:rsidR="00626B89" w:rsidRDefault="00626B89" w:rsidP="007E0662">
      <w:pPr>
        <w:ind w:left="2608"/>
      </w:pPr>
      <w:r>
        <w:t>IT afdelingen logger al trafik over skolens netværk, og de studerende skal aflevere deres mobiltelefoner ved prøvens start.</w:t>
      </w:r>
    </w:p>
    <w:p w:rsidR="00FD6DD7" w:rsidRDefault="00FD6DD7" w:rsidP="00626B89">
      <w:pPr>
        <w:rPr>
          <w:rFonts w:ascii="Arial" w:hAnsi="Arial"/>
        </w:rPr>
      </w:pPr>
    </w:p>
    <w:p w:rsidR="00626B89" w:rsidRPr="00626B89" w:rsidRDefault="00626B89" w:rsidP="00626B89">
      <w:pPr>
        <w:rPr>
          <w:rFonts w:ascii="Arial" w:hAnsi="Arial"/>
        </w:rPr>
      </w:pPr>
      <w:r w:rsidRPr="00EA0BE1">
        <w:rPr>
          <w:rFonts w:ascii="Arial" w:hAnsi="Arial"/>
        </w:rPr>
        <w:t xml:space="preserve">Eksamenssættet består af </w:t>
      </w:r>
      <w:r w:rsidR="00FD6DD7" w:rsidRPr="00FD6DD7">
        <w:rPr>
          <w:rFonts w:ascii="Arial" w:hAnsi="Arial"/>
        </w:rPr>
        <w:t>en r</w:t>
      </w:r>
      <w:r w:rsidR="00FD6DD7">
        <w:rPr>
          <w:rFonts w:ascii="Arial" w:hAnsi="Arial"/>
        </w:rPr>
        <w:t>æ</w:t>
      </w:r>
      <w:r w:rsidR="00FD6DD7" w:rsidRPr="00EA0BE1">
        <w:rPr>
          <w:rFonts w:ascii="Arial" w:hAnsi="Arial"/>
        </w:rPr>
        <w:t>kke</w:t>
      </w:r>
      <w:r w:rsidRPr="00EA0BE1">
        <w:rPr>
          <w:rFonts w:ascii="Arial" w:hAnsi="Arial"/>
        </w:rPr>
        <w:t xml:space="preserve"> </w:t>
      </w:r>
      <w:r w:rsidR="00FD6DD7">
        <w:rPr>
          <w:rFonts w:ascii="Arial" w:hAnsi="Arial"/>
        </w:rPr>
        <w:t>del</w:t>
      </w:r>
      <w:r w:rsidRPr="00EA0BE1">
        <w:rPr>
          <w:rFonts w:ascii="Arial" w:hAnsi="Arial"/>
        </w:rPr>
        <w:t>opgaver</w:t>
      </w:r>
      <w:r w:rsidR="00FD6DD7">
        <w:rPr>
          <w:rFonts w:ascii="Arial" w:hAnsi="Arial"/>
        </w:rPr>
        <w:t>. V</w:t>
      </w:r>
      <w:r w:rsidRPr="00EA0BE1">
        <w:rPr>
          <w:rFonts w:ascii="Arial" w:hAnsi="Arial"/>
        </w:rPr>
        <w:t>ægt</w:t>
      </w:r>
      <w:r w:rsidR="00FD6DD7">
        <w:rPr>
          <w:rFonts w:ascii="Arial" w:hAnsi="Arial"/>
        </w:rPr>
        <w:t>ning af de enkelte opgaver fremgår af opgavebeskrivelserne.</w:t>
      </w:r>
    </w:p>
    <w:p w:rsidR="00626B89" w:rsidRDefault="00626B89" w:rsidP="00626B89">
      <w:pPr>
        <w:rPr>
          <w:rFonts w:ascii="Arial" w:hAnsi="Arial"/>
        </w:rPr>
      </w:pPr>
      <w:r>
        <w:rPr>
          <w:rFonts w:ascii="Arial" w:hAnsi="Arial"/>
        </w:rPr>
        <w:t>Procenttallene for opgaverne er vejledende.</w:t>
      </w:r>
    </w:p>
    <w:p w:rsidR="007E0662" w:rsidRDefault="007E0662" w:rsidP="00626B89">
      <w:pPr>
        <w:rPr>
          <w:rFonts w:ascii="Arial" w:hAnsi="Arial"/>
        </w:rPr>
      </w:pPr>
    </w:p>
    <w:p w:rsidR="007E0662" w:rsidRDefault="007E0662" w:rsidP="00626B89">
      <w:pPr>
        <w:rPr>
          <w:rFonts w:ascii="Verdana" w:eastAsia="Times New Roman" w:hAnsi="Verdana" w:cs="Calibri"/>
          <w:b/>
          <w:bCs/>
          <w:iCs/>
          <w:sz w:val="20"/>
          <w:szCs w:val="20"/>
          <w:lang w:eastAsia="da-DK"/>
        </w:rPr>
      </w:pPr>
      <w:r>
        <w:rPr>
          <w:rFonts w:ascii="Arial" w:hAnsi="Arial"/>
        </w:rPr>
        <w:t>Materiale:</w:t>
      </w:r>
    </w:p>
    <w:p w:rsidR="00626B89" w:rsidRDefault="00626B89" w:rsidP="00626B89">
      <w:pPr>
        <w:pStyle w:val="TekstCphbusiness"/>
        <w:rPr>
          <w:rFonts w:ascii="Arial" w:eastAsia="Calibri" w:hAnsi="Arial"/>
          <w:sz w:val="22"/>
          <w:lang w:eastAsia="en-US"/>
        </w:rPr>
      </w:pPr>
      <w:r>
        <w:rPr>
          <w:rFonts w:ascii="Arial" w:eastAsia="Calibri" w:hAnsi="Arial"/>
          <w:sz w:val="22"/>
          <w:lang w:eastAsia="en-US"/>
        </w:rPr>
        <w:t xml:space="preserve">Du skal downloade en zip fil på </w:t>
      </w:r>
      <w:proofErr w:type="spellStart"/>
      <w:r>
        <w:rPr>
          <w:rFonts w:ascii="Arial" w:eastAsia="Calibri" w:hAnsi="Arial"/>
          <w:sz w:val="22"/>
          <w:lang w:eastAsia="en-US"/>
        </w:rPr>
        <w:t>Moodle</w:t>
      </w:r>
      <w:proofErr w:type="spellEnd"/>
      <w:r>
        <w:rPr>
          <w:rFonts w:ascii="Arial" w:eastAsia="Calibri" w:hAnsi="Arial"/>
          <w:sz w:val="22"/>
          <w:lang w:eastAsia="en-US"/>
        </w:rPr>
        <w:t xml:space="preserve"> (eksporteret </w:t>
      </w:r>
      <w:proofErr w:type="spellStart"/>
      <w:r>
        <w:rPr>
          <w:rFonts w:ascii="Arial" w:eastAsia="Calibri" w:hAnsi="Arial"/>
          <w:sz w:val="22"/>
          <w:lang w:eastAsia="en-US"/>
        </w:rPr>
        <w:t>Netbeans</w:t>
      </w:r>
      <w:proofErr w:type="spellEnd"/>
      <w:r>
        <w:rPr>
          <w:rFonts w:ascii="Arial" w:eastAsia="Calibri" w:hAnsi="Arial"/>
          <w:sz w:val="22"/>
          <w:lang w:eastAsia="en-US"/>
        </w:rPr>
        <w:t xml:space="preserve"> projekt)</w:t>
      </w:r>
      <w:r w:rsidR="00D81835">
        <w:rPr>
          <w:rFonts w:ascii="Arial" w:eastAsia="Calibri" w:hAnsi="Arial"/>
          <w:sz w:val="22"/>
          <w:lang w:eastAsia="en-US"/>
        </w:rPr>
        <w:t xml:space="preserve">, der indeholder en række klasser, interfaces, </w:t>
      </w:r>
      <w:proofErr w:type="spellStart"/>
      <w:r w:rsidR="00D81835">
        <w:rPr>
          <w:rFonts w:ascii="Arial" w:eastAsia="Calibri" w:hAnsi="Arial"/>
          <w:sz w:val="22"/>
          <w:lang w:eastAsia="en-US"/>
        </w:rPr>
        <w:t>jUnit</w:t>
      </w:r>
      <w:proofErr w:type="spellEnd"/>
      <w:r w:rsidR="00D81835">
        <w:rPr>
          <w:rFonts w:ascii="Arial" w:eastAsia="Calibri" w:hAnsi="Arial"/>
          <w:sz w:val="22"/>
          <w:lang w:eastAsia="en-US"/>
        </w:rPr>
        <w:t xml:space="preserve"> test samt en datafil.</w:t>
      </w:r>
    </w:p>
    <w:p w:rsidR="00626B89" w:rsidRDefault="00626B89" w:rsidP="00626B89">
      <w:pPr>
        <w:pStyle w:val="TekstCphbusiness"/>
      </w:pPr>
    </w:p>
    <w:p w:rsidR="00626B89" w:rsidRDefault="00626B89" w:rsidP="00626B89">
      <w:pPr>
        <w:pStyle w:val="TekstCphbusiness"/>
      </w:pPr>
    </w:p>
    <w:p w:rsidR="00626B89" w:rsidRDefault="00626B89" w:rsidP="00626B89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Aflevering:</w:t>
      </w:r>
    </w:p>
    <w:p w:rsidR="00626B89" w:rsidRDefault="00626B89" w:rsidP="00626B89">
      <w:pPr>
        <w:spacing w:after="0" w:line="240" w:lineRule="auto"/>
        <w:rPr>
          <w:rFonts w:ascii="Arial" w:hAnsi="Arial"/>
        </w:rPr>
      </w:pPr>
    </w:p>
    <w:p w:rsidR="00626B89" w:rsidRDefault="00626B89" w:rsidP="00626B89">
      <w:pPr>
        <w:spacing w:line="240" w:lineRule="auto"/>
      </w:pPr>
      <w:r>
        <w:t xml:space="preserve">Du skal aflevere din besvarelse som et </w:t>
      </w:r>
      <w:proofErr w:type="spellStart"/>
      <w:r>
        <w:t>Netbeans</w:t>
      </w:r>
      <w:proofErr w:type="spellEnd"/>
      <w:r>
        <w:t xml:space="preserve"> projekt eksporteret som</w:t>
      </w:r>
      <w:r w:rsidR="007E0662">
        <w:t xml:space="preserve"> </w:t>
      </w:r>
      <w:r>
        <w:t>.zip-fil.</w:t>
      </w:r>
    </w:p>
    <w:p w:rsidR="00626B89" w:rsidRDefault="00626B89" w:rsidP="00626B89">
      <w:pPr>
        <w:spacing w:line="240" w:lineRule="auto"/>
        <w:rPr>
          <w:i/>
        </w:rPr>
      </w:pPr>
      <w:r>
        <w:t xml:space="preserve">Du skal uploade din aflevering til </w:t>
      </w:r>
      <w:proofErr w:type="spellStart"/>
      <w:r>
        <w:t>WiseFlow</w:t>
      </w:r>
      <w:proofErr w:type="spellEnd"/>
      <w:r>
        <w:t xml:space="preserve">. </w:t>
      </w:r>
    </w:p>
    <w:p w:rsidR="00025535" w:rsidRPr="002537E3" w:rsidRDefault="00025535" w:rsidP="00025535">
      <w:pPr>
        <w:pStyle w:val="TekstCphbusiness"/>
      </w:pPr>
    </w:p>
    <w:p w:rsidR="00025535" w:rsidRDefault="00025535">
      <w:pPr>
        <w:spacing w:after="0" w:line="240" w:lineRule="auto"/>
        <w:rPr>
          <w:rFonts w:ascii="Verdana" w:eastAsia="Times New Roman" w:hAnsi="Verdana"/>
          <w:b/>
          <w:color w:val="FBB040"/>
          <w:sz w:val="20"/>
          <w:lang w:eastAsia="da-DK"/>
        </w:rPr>
      </w:pPr>
      <w:r>
        <w:br w:type="page"/>
      </w:r>
    </w:p>
    <w:p w:rsidR="002A6C5C" w:rsidRDefault="00460F8D" w:rsidP="00E60C2B">
      <w:pPr>
        <w:pStyle w:val="Overskrift2Cphbusiness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65pt;height:50.7pt;mso-position-horizontal-relative:text;mso-position-vertical-relative:text" o:allowoverlap="f">
            <v:imagedata r:id="rId8" o:title="SoundEar logo"/>
          </v:shape>
        </w:pict>
      </w:r>
    </w:p>
    <w:p w:rsidR="00E60C2B" w:rsidRDefault="00460F8D" w:rsidP="00E60C2B">
      <w:pPr>
        <w:pStyle w:val="Overskrift2Cphbusiness"/>
      </w:pPr>
      <w:r>
        <w:rPr>
          <w:noProof/>
        </w:rPr>
        <w:pict>
          <v:shape id="_x0000_s1027" type="#_x0000_t75" style="position:absolute;margin-left:359.25pt;margin-top:6.15pt;width:122.25pt;height:177pt;z-index:-251658752;mso-position-horizontal-relative:text;mso-position-vertical-relative:text" wrapcoords="-133 0 -133 21508 21600 21508 21600 0 -133 0">
            <v:imagedata r:id="rId9" o:title="SoundEar 2"/>
            <w10:wrap type="tight"/>
          </v:shape>
        </w:pict>
      </w:r>
      <w:proofErr w:type="spellStart"/>
      <w:r w:rsidR="00CE56CF">
        <w:t>Soundear</w:t>
      </w:r>
      <w:proofErr w:type="spellEnd"/>
    </w:p>
    <w:p w:rsidR="00CE56CF" w:rsidRDefault="00CE56CF" w:rsidP="00AD47DE">
      <w:pPr>
        <w:pStyle w:val="TekstCphbusiness"/>
      </w:pPr>
      <w:r>
        <w:t xml:space="preserve">Virksomheden </w:t>
      </w:r>
      <w:proofErr w:type="spellStart"/>
      <w:r>
        <w:t>SoundEar</w:t>
      </w:r>
      <w:proofErr w:type="spellEnd"/>
      <w:r>
        <w:t xml:space="preserve"> laver støjmålere, som bruges</w:t>
      </w:r>
      <w:r w:rsidR="00D30A38">
        <w:t xml:space="preserve"> </w:t>
      </w:r>
      <w:r>
        <w:t>bl</w:t>
      </w:r>
      <w:r w:rsidR="002A6C5C">
        <w:t>.</w:t>
      </w:r>
      <w:r>
        <w:t xml:space="preserve">a. </w:t>
      </w:r>
      <w:r w:rsidR="00D30A38">
        <w:t xml:space="preserve">i </w:t>
      </w:r>
      <w:r>
        <w:t>institutioner og hospitaler i Danmark og andre steder i Europa.</w:t>
      </w:r>
    </w:p>
    <w:p w:rsidR="00E60C2B" w:rsidRDefault="00CE56CF" w:rsidP="00AD47DE">
      <w:pPr>
        <w:pStyle w:val="TekstCphbusiness"/>
      </w:pPr>
      <w:r>
        <w:t>Måske har du set det velkendte øre rundt omkring.</w:t>
      </w:r>
      <w:r w:rsidR="00E60C2B" w:rsidRPr="00AD47DE">
        <w:t xml:space="preserve"> </w:t>
      </w:r>
    </w:p>
    <w:p w:rsidR="0008662E" w:rsidRDefault="0008662E" w:rsidP="00AD47DE">
      <w:pPr>
        <w:pStyle w:val="TekstCphbusiness"/>
      </w:pPr>
      <w:r>
        <w:t xml:space="preserve">Støjmålerne er </w:t>
      </w:r>
      <w:r w:rsidR="002A6C5C">
        <w:t>avancerede</w:t>
      </w:r>
      <w:r>
        <w:t xml:space="preserve"> stykker hard- og software, men en del af deres funktionalitet kan simplificeres til følgende:</w:t>
      </w:r>
    </w:p>
    <w:p w:rsidR="0008662E" w:rsidRDefault="0008662E" w:rsidP="0008662E">
      <w:pPr>
        <w:pStyle w:val="Overskrift3Cphbusiness"/>
      </w:pPr>
      <w:r>
        <w:t>Simple sampling</w:t>
      </w:r>
    </w:p>
    <w:p w:rsidR="0008662E" w:rsidRDefault="0008662E" w:rsidP="0008662E">
      <w:pPr>
        <w:pStyle w:val="TekstCphbusiness"/>
      </w:pPr>
      <w:r>
        <w:t>Støjmåleren registrere</w:t>
      </w:r>
      <w:r w:rsidR="00D81835">
        <w:t>r</w:t>
      </w:r>
      <w:r>
        <w:t xml:space="preserve"> med korte intervaller (flere gange i minuttet) støjniveauet målt i Decibel (</w:t>
      </w:r>
      <w:proofErr w:type="spellStart"/>
      <w:r>
        <w:t>Db</w:t>
      </w:r>
      <w:proofErr w:type="spellEnd"/>
      <w:r>
        <w:t>). Lydstyrken</w:t>
      </w:r>
      <w:r w:rsidR="00D81835">
        <w:t xml:space="preserve"> (også kaldet </w:t>
      </w:r>
      <w:r w:rsidR="002A6C5C">
        <w:t>amplituden</w:t>
      </w:r>
      <w:r w:rsidR="00D81835">
        <w:t>)</w:t>
      </w:r>
      <w:r w:rsidR="002A6C5C">
        <w:t>, gemmes sammen med en dato og et tidspunkt</w:t>
      </w:r>
      <w:r>
        <w:t>.</w:t>
      </w:r>
    </w:p>
    <w:p w:rsidR="0008662E" w:rsidRDefault="0008662E" w:rsidP="0008662E">
      <w:pPr>
        <w:pStyle w:val="Overskrift3Cphbusiness"/>
      </w:pPr>
      <w:proofErr w:type="spellStart"/>
      <w:r>
        <w:t>Slow</w:t>
      </w:r>
      <w:proofErr w:type="spellEnd"/>
      <w:r>
        <w:t xml:space="preserve"> sampling</w:t>
      </w:r>
    </w:p>
    <w:p w:rsidR="0008662E" w:rsidRDefault="00B821AE" w:rsidP="0008662E">
      <w:pPr>
        <w:pStyle w:val="TekstCphbusiness"/>
      </w:pPr>
      <w:r>
        <w:t>Der foretages f</w:t>
      </w:r>
      <w:r w:rsidR="0008662E">
        <w:t>lere måling</w:t>
      </w:r>
      <w:r w:rsidR="002537E3">
        <w:t>er</w:t>
      </w:r>
      <w:r w:rsidR="0008662E">
        <w:t xml:space="preserve"> i minuttet, men </w:t>
      </w:r>
      <w:r w:rsidR="00D81835">
        <w:t xml:space="preserve">der gemmes </w:t>
      </w:r>
      <w:r w:rsidR="0008662E">
        <w:t>kun en enkelt værdi for amplituden</w:t>
      </w:r>
      <w:r w:rsidR="002537E3">
        <w:t>,</w:t>
      </w:r>
      <w:r w:rsidR="0008662E">
        <w:t xml:space="preserve"> altså en middelværdi, for hvert minut. I mange tilfælde</w:t>
      </w:r>
      <w:r w:rsidR="00BB582E">
        <w:t xml:space="preserve"> vil denne middelværdi være tilstrækkelig, men da der kan for</w:t>
      </w:r>
      <w:r w:rsidR="002537E3">
        <w:t>e</w:t>
      </w:r>
      <w:r w:rsidR="00BB582E">
        <w:t>komme stor</w:t>
      </w:r>
      <w:r w:rsidR="002537E3">
        <w:t>e udsving inden for det målte mi</w:t>
      </w:r>
      <w:r w:rsidR="00BB582E">
        <w:t>nut, uden at det kan ses på middel-amplituden,</w:t>
      </w:r>
      <w:r w:rsidR="002537E3">
        <w:t xml:space="preserve"> registreres også en </w:t>
      </w:r>
      <w:proofErr w:type="spellStart"/>
      <w:r w:rsidR="002537E3">
        <w:t>peak</w:t>
      </w:r>
      <w:proofErr w:type="spellEnd"/>
      <w:r w:rsidR="002537E3">
        <w:t>-værdi (</w:t>
      </w:r>
      <w:r w:rsidR="00BB582E">
        <w:t>det største udsving af de foretagne målinger</w:t>
      </w:r>
      <w:r w:rsidR="002537E3">
        <w:t>)</w:t>
      </w:r>
      <w:r w:rsidR="00BB582E">
        <w:t>.</w:t>
      </w:r>
    </w:p>
    <w:p w:rsidR="00BB582E" w:rsidRPr="00AD47DE" w:rsidRDefault="00BB582E" w:rsidP="0008662E">
      <w:pPr>
        <w:pStyle w:val="TekstCphbusiness"/>
      </w:pPr>
      <w:r>
        <w:t xml:space="preserve">Når der laves </w:t>
      </w:r>
      <w:proofErr w:type="spellStart"/>
      <w:r>
        <w:t>slow</w:t>
      </w:r>
      <w:proofErr w:type="spellEnd"/>
      <w:r>
        <w:t>-sampling</w:t>
      </w:r>
      <w:r w:rsidR="002537E3">
        <w:t>,</w:t>
      </w:r>
      <w:r>
        <w:t xml:space="preserve"> vil der altid registreres både amplitude og </w:t>
      </w:r>
      <w:proofErr w:type="spellStart"/>
      <w:r>
        <w:t>peak</w:t>
      </w:r>
      <w:proofErr w:type="spellEnd"/>
      <w:r>
        <w:t xml:space="preserve"> (begge i </w:t>
      </w:r>
      <w:proofErr w:type="spellStart"/>
      <w:r>
        <w:t>Db</w:t>
      </w:r>
      <w:proofErr w:type="spellEnd"/>
      <w:r>
        <w:t>)</w:t>
      </w:r>
      <w:r w:rsidR="002A6C5C">
        <w:t>. I modsætning til dette, vil simple-sampling altid kun registrere amplituden.</w:t>
      </w:r>
    </w:p>
    <w:p w:rsidR="007C556C" w:rsidRDefault="007C556C">
      <w:pPr>
        <w:spacing w:after="0" w:line="240" w:lineRule="auto"/>
        <w:rPr>
          <w:rFonts w:ascii="Verdana" w:eastAsia="Times New Roman" w:hAnsi="Verdana"/>
          <w:b/>
          <w:noProof/>
          <w:color w:val="FBB040"/>
          <w:sz w:val="20"/>
          <w:lang w:eastAsia="da-DK"/>
        </w:rPr>
      </w:pPr>
      <w:r>
        <w:rPr>
          <w:noProof/>
        </w:rPr>
        <w:br w:type="page"/>
      </w:r>
    </w:p>
    <w:p w:rsidR="001E736A" w:rsidRPr="00AD47DE" w:rsidRDefault="00CE56CF" w:rsidP="00CE56CF">
      <w:pPr>
        <w:pStyle w:val="Overskrift2Cphbusiness"/>
      </w:pPr>
      <w:r>
        <w:rPr>
          <w:noProof/>
        </w:rPr>
        <w:lastRenderedPageBreak/>
        <w:t>Opgaven</w:t>
      </w:r>
    </w:p>
    <w:p w:rsidR="0079718E" w:rsidRDefault="003E3208" w:rsidP="00CE56CF">
      <w:pPr>
        <w:pStyle w:val="TekstCphbusiness"/>
      </w:pPr>
      <w:r>
        <w:t xml:space="preserve">Det er din </w:t>
      </w:r>
      <w:r w:rsidR="002A6C5C">
        <w:t>opgave at indlæse samples fra en given fil og oprette objekter, der overholder visse interfaces, således at data er let tilgængelig</w:t>
      </w:r>
      <w:r>
        <w:t>. Det er ikke meningen</w:t>
      </w:r>
      <w:r w:rsidR="00D81835">
        <w:t>,</w:t>
      </w:r>
      <w:r>
        <w:t xml:space="preserve"> at du skal skrive et fuldt færdigt projekt, men</w:t>
      </w:r>
      <w:r w:rsidR="00F04411">
        <w:t xml:space="preserve"> en</w:t>
      </w:r>
      <w:r>
        <w:t xml:space="preserve"> </w:t>
      </w:r>
      <w:r w:rsidR="00F04411">
        <w:t xml:space="preserve">række </w:t>
      </w:r>
      <w:r w:rsidR="005845AB">
        <w:t>meto</w:t>
      </w:r>
      <w:r w:rsidR="00F572CA">
        <w:t>d</w:t>
      </w:r>
      <w:r w:rsidR="005845AB">
        <w:t>er/</w:t>
      </w:r>
      <w:r w:rsidR="00F04411">
        <w:t>klasser, der overholder nogle interfaces og kan bestå nogle unit-tests.</w:t>
      </w:r>
    </w:p>
    <w:p w:rsidR="004D42E3" w:rsidRDefault="004D42E3" w:rsidP="00CE56CF">
      <w:pPr>
        <w:pStyle w:val="TekstCphbusiness"/>
      </w:pPr>
    </w:p>
    <w:p w:rsidR="004D42E3" w:rsidRDefault="004D42E3" w:rsidP="00CE56CF">
      <w:pPr>
        <w:pStyle w:val="TekstCphbusiness"/>
      </w:pPr>
      <w:r>
        <w:t>Du skal:</w:t>
      </w:r>
    </w:p>
    <w:p w:rsidR="004D42E3" w:rsidRPr="005725CD" w:rsidRDefault="00DA6FC7" w:rsidP="004411B4">
      <w:pPr>
        <w:pStyle w:val="TekstCphbusiness"/>
        <w:numPr>
          <w:ilvl w:val="0"/>
          <w:numId w:val="6"/>
        </w:numPr>
      </w:pPr>
      <w:r w:rsidRPr="0057436A">
        <w:rPr>
          <w:u w:val="single"/>
        </w:rPr>
        <w:t>Udfylde metoden ”</w:t>
      </w:r>
      <w:proofErr w:type="spellStart"/>
      <w:r w:rsidRPr="0057436A">
        <w:rPr>
          <w:u w:val="single"/>
        </w:rPr>
        <w:t>readFile</w:t>
      </w:r>
      <w:proofErr w:type="spellEnd"/>
      <w:r w:rsidRPr="0057436A">
        <w:rPr>
          <w:u w:val="single"/>
        </w:rPr>
        <w:t>”</w:t>
      </w:r>
      <w:r w:rsidR="0057436A" w:rsidRPr="0057436A">
        <w:t xml:space="preserve"> </w:t>
      </w:r>
      <w:r w:rsidR="0057436A" w:rsidRPr="0057436A">
        <w:rPr>
          <w:b/>
        </w:rPr>
        <w:t>(</w:t>
      </w:r>
      <w:r w:rsidR="008A33FE">
        <w:rPr>
          <w:b/>
        </w:rPr>
        <w:t>10</w:t>
      </w:r>
      <w:r w:rsidR="0057436A" w:rsidRPr="0057436A">
        <w:rPr>
          <w:b/>
        </w:rPr>
        <w:t>%)</w:t>
      </w:r>
      <w:r w:rsidR="004D42E3" w:rsidRPr="0057436A">
        <w:rPr>
          <w:b/>
        </w:rPr>
        <w:br/>
      </w:r>
      <w:r w:rsidR="004D42E3" w:rsidRPr="005725CD">
        <w:t xml:space="preserve">Metoden skal åbne filen </w:t>
      </w:r>
      <w:r w:rsidR="00A40911">
        <w:t xml:space="preserve">Samples.csv, </w:t>
      </w:r>
      <w:r w:rsidR="004D42E3" w:rsidRPr="005725CD">
        <w:t xml:space="preserve">hvis navn er givet som et parameter og returnere filens indhold som en </w:t>
      </w:r>
      <w:proofErr w:type="spellStart"/>
      <w:r w:rsidR="004D42E3" w:rsidRPr="005725CD">
        <w:t>String</w:t>
      </w:r>
      <w:proofErr w:type="spellEnd"/>
      <w:r w:rsidR="00A64240">
        <w:t xml:space="preserve"> (se </w:t>
      </w:r>
      <w:proofErr w:type="spellStart"/>
      <w:r w:rsidR="00A64240">
        <w:t>String</w:t>
      </w:r>
      <w:proofErr w:type="spellEnd"/>
      <w:r w:rsidR="00A64240">
        <w:t xml:space="preserve"> format i unit testen</w:t>
      </w:r>
      <w:r w:rsidR="00012EC3">
        <w:t xml:space="preserve"> til </w:t>
      </w:r>
      <w:proofErr w:type="spellStart"/>
      <w:r w:rsidR="00012EC3">
        <w:t>readFile</w:t>
      </w:r>
      <w:proofErr w:type="spellEnd"/>
      <w:r w:rsidR="00012EC3">
        <w:t xml:space="preserve"> metoden</w:t>
      </w:r>
      <w:r w:rsidR="00A64240">
        <w:t>)</w:t>
      </w:r>
      <w:r w:rsidR="004D42E3" w:rsidRPr="005725CD">
        <w:t>.</w:t>
      </w:r>
      <w:r w:rsidR="004D42E3" w:rsidRPr="005725CD">
        <w:br/>
      </w:r>
    </w:p>
    <w:p w:rsidR="004D42E3" w:rsidRPr="005725CD" w:rsidRDefault="004D42E3" w:rsidP="004411B4">
      <w:pPr>
        <w:pStyle w:val="TekstCphbusiness"/>
        <w:numPr>
          <w:ilvl w:val="0"/>
          <w:numId w:val="6"/>
        </w:numPr>
      </w:pPr>
      <w:r w:rsidRPr="0057436A">
        <w:rPr>
          <w:u w:val="single"/>
        </w:rPr>
        <w:t>Udfyld</w:t>
      </w:r>
      <w:r w:rsidR="00D81267">
        <w:rPr>
          <w:u w:val="single"/>
        </w:rPr>
        <w:t>e</w:t>
      </w:r>
      <w:r w:rsidRPr="0057436A">
        <w:rPr>
          <w:u w:val="single"/>
        </w:rPr>
        <w:t xml:space="preserve"> metoden ”</w:t>
      </w:r>
      <w:proofErr w:type="spellStart"/>
      <w:r w:rsidRPr="0057436A">
        <w:rPr>
          <w:u w:val="single"/>
        </w:rPr>
        <w:t>getSamples</w:t>
      </w:r>
      <w:proofErr w:type="spellEnd"/>
      <w:r w:rsidRPr="0057436A">
        <w:rPr>
          <w:u w:val="single"/>
        </w:rPr>
        <w:t>”</w:t>
      </w:r>
      <w:r w:rsidR="0057436A" w:rsidRPr="0057436A">
        <w:t xml:space="preserve"> </w:t>
      </w:r>
      <w:r w:rsidR="00D81267">
        <w:rPr>
          <w:b/>
        </w:rPr>
        <w:t>(</w:t>
      </w:r>
      <w:r w:rsidR="008A33FE">
        <w:rPr>
          <w:b/>
        </w:rPr>
        <w:t>13</w:t>
      </w:r>
      <w:r w:rsidR="0057436A" w:rsidRPr="0057436A">
        <w:rPr>
          <w:b/>
        </w:rPr>
        <w:t>%)</w:t>
      </w:r>
      <w:r w:rsidRPr="005725CD">
        <w:br/>
        <w:t xml:space="preserve">Givet en </w:t>
      </w:r>
      <w:proofErr w:type="spellStart"/>
      <w:r w:rsidRPr="005725CD">
        <w:t>String</w:t>
      </w:r>
      <w:proofErr w:type="spellEnd"/>
      <w:r w:rsidRPr="005725CD">
        <w:t xml:space="preserve"> med data (i praksis, den </w:t>
      </w:r>
      <w:proofErr w:type="spellStart"/>
      <w:r w:rsidRPr="005725CD">
        <w:t>String</w:t>
      </w:r>
      <w:proofErr w:type="spellEnd"/>
      <w:r w:rsidRPr="005725CD">
        <w:t xml:space="preserve"> som </w:t>
      </w:r>
      <w:proofErr w:type="spellStart"/>
      <w:r w:rsidRPr="005725CD">
        <w:t>readFile</w:t>
      </w:r>
      <w:proofErr w:type="spellEnd"/>
      <w:r w:rsidRPr="005725CD">
        <w:t xml:space="preserve">-metoden returnere), som er formateret korrekt, skal data konverteres til en ArrayListe af </w:t>
      </w:r>
      <w:r w:rsidR="00A40911">
        <w:t xml:space="preserve">typen </w:t>
      </w:r>
      <w:r w:rsidRPr="005725CD">
        <w:t>Sample.</w:t>
      </w:r>
    </w:p>
    <w:p w:rsidR="004D42E3" w:rsidRPr="005725CD" w:rsidRDefault="00DA6FC7" w:rsidP="004411B4">
      <w:pPr>
        <w:pStyle w:val="TekstCphbusiness"/>
        <w:numPr>
          <w:ilvl w:val="0"/>
          <w:numId w:val="6"/>
        </w:numPr>
      </w:pPr>
      <w:r w:rsidRPr="0057436A">
        <w:rPr>
          <w:u w:val="single"/>
        </w:rPr>
        <w:t>Tilpas</w:t>
      </w:r>
      <w:r w:rsidR="00D81267">
        <w:rPr>
          <w:u w:val="single"/>
        </w:rPr>
        <w:t>se</w:t>
      </w:r>
      <w:r w:rsidRPr="0057436A">
        <w:rPr>
          <w:u w:val="single"/>
        </w:rPr>
        <w:t xml:space="preserve"> metoden ”</w:t>
      </w:r>
      <w:proofErr w:type="spellStart"/>
      <w:r w:rsidRPr="0057436A">
        <w:rPr>
          <w:u w:val="single"/>
        </w:rPr>
        <w:t>getSamples</w:t>
      </w:r>
      <w:proofErr w:type="spellEnd"/>
      <w:r w:rsidRPr="0057436A">
        <w:rPr>
          <w:u w:val="single"/>
        </w:rPr>
        <w:t>”</w:t>
      </w:r>
      <w:r w:rsidR="0057436A" w:rsidRPr="0057436A">
        <w:t xml:space="preserve"> </w:t>
      </w:r>
      <w:r w:rsidR="008A33FE">
        <w:rPr>
          <w:b/>
        </w:rPr>
        <w:t>(9</w:t>
      </w:r>
      <w:r w:rsidR="0057436A" w:rsidRPr="0057436A">
        <w:rPr>
          <w:b/>
        </w:rPr>
        <w:t>%)</w:t>
      </w:r>
      <w:r>
        <w:br/>
        <w:t>Hvis metoden tildeles</w:t>
      </w:r>
      <w:r w:rsidR="00684763" w:rsidRPr="005725CD">
        <w:t xml:space="preserve"> data</w:t>
      </w:r>
      <w:r w:rsidR="00725E2C">
        <w:t xml:space="preserve">, hvor hvert </w:t>
      </w:r>
      <w:r w:rsidR="00684763" w:rsidRPr="005725CD">
        <w:t>data-punkt har 4 værdier, skal disse i stedet konver</w:t>
      </w:r>
      <w:r w:rsidR="0057436A">
        <w:t>t</w:t>
      </w:r>
      <w:r w:rsidR="00684763" w:rsidRPr="005725CD">
        <w:t>e</w:t>
      </w:r>
      <w:r w:rsidR="0057436A">
        <w:t>re</w:t>
      </w:r>
      <w:r w:rsidR="00684763" w:rsidRPr="005725CD">
        <w:t xml:space="preserve">s til </w:t>
      </w:r>
      <w:r w:rsidR="00F26EB4">
        <w:t xml:space="preserve">typen </w:t>
      </w:r>
      <w:proofErr w:type="spellStart"/>
      <w:r w:rsidR="00684763" w:rsidRPr="005725CD">
        <w:t>SlowSample</w:t>
      </w:r>
      <w:proofErr w:type="spellEnd"/>
      <w:r>
        <w:t xml:space="preserve"> (den sidste værdi er </w:t>
      </w:r>
      <w:proofErr w:type="spellStart"/>
      <w:r>
        <w:rPr>
          <w:i/>
        </w:rPr>
        <w:t>Peak</w:t>
      </w:r>
      <w:proofErr w:type="spellEnd"/>
      <w:r>
        <w:t>)</w:t>
      </w:r>
      <w:r w:rsidR="00684763" w:rsidRPr="005725CD">
        <w:t>. – Du skal altså først skrive en klasse som implementere</w:t>
      </w:r>
      <w:r w:rsidR="00F26EB4">
        <w:t>r</w:t>
      </w:r>
      <w:r w:rsidR="00684763" w:rsidRPr="005725CD">
        <w:t xml:space="preserve"> dette interface</w:t>
      </w:r>
      <w:r w:rsidR="00F26EB4">
        <w:t xml:space="preserve"> (se bilag 2)</w:t>
      </w:r>
      <w:r w:rsidR="00684763" w:rsidRPr="005725CD">
        <w:t>.</w:t>
      </w:r>
    </w:p>
    <w:p w:rsidR="00684763" w:rsidRPr="005725CD" w:rsidRDefault="00DA6FC7" w:rsidP="004411B4">
      <w:pPr>
        <w:pStyle w:val="TekstCphbusiness"/>
        <w:numPr>
          <w:ilvl w:val="0"/>
          <w:numId w:val="6"/>
        </w:numPr>
      </w:pPr>
      <w:r w:rsidRPr="0057436A">
        <w:rPr>
          <w:u w:val="single"/>
        </w:rPr>
        <w:t>Tilpas</w:t>
      </w:r>
      <w:r w:rsidR="00D81267">
        <w:rPr>
          <w:u w:val="single"/>
        </w:rPr>
        <w:t>se</w:t>
      </w:r>
      <w:r w:rsidRPr="0057436A">
        <w:rPr>
          <w:u w:val="single"/>
        </w:rPr>
        <w:t xml:space="preserve"> metoden </w:t>
      </w:r>
      <w:r w:rsidR="00684763" w:rsidRPr="0057436A">
        <w:rPr>
          <w:u w:val="single"/>
        </w:rPr>
        <w:t>”</w:t>
      </w:r>
      <w:proofErr w:type="spellStart"/>
      <w:r w:rsidR="00684763" w:rsidRPr="0057436A">
        <w:rPr>
          <w:u w:val="single"/>
        </w:rPr>
        <w:t>getSamples</w:t>
      </w:r>
      <w:proofErr w:type="spellEnd"/>
      <w:r w:rsidR="00684763" w:rsidRPr="0057436A">
        <w:rPr>
          <w:u w:val="single"/>
        </w:rPr>
        <w:t>”</w:t>
      </w:r>
      <w:r w:rsidR="0057436A" w:rsidRPr="0057436A">
        <w:t xml:space="preserve"> </w:t>
      </w:r>
      <w:r w:rsidR="008A33FE">
        <w:rPr>
          <w:b/>
        </w:rPr>
        <w:t>(7</w:t>
      </w:r>
      <w:r w:rsidR="0057436A" w:rsidRPr="0057436A">
        <w:rPr>
          <w:b/>
        </w:rPr>
        <w:t>%)</w:t>
      </w:r>
      <w:r>
        <w:br/>
        <w:t>I metoden</w:t>
      </w:r>
      <w:r w:rsidR="00684763" w:rsidRPr="005725CD">
        <w:t xml:space="preserve"> skal der oprettes </w:t>
      </w:r>
      <w:r w:rsidR="0057436A" w:rsidRPr="005725CD">
        <w:t>instanser</w:t>
      </w:r>
      <w:r w:rsidR="00684763" w:rsidRPr="005725CD">
        <w:t xml:space="preserve"> af klassen Time. Såfremt Time forsynes </w:t>
      </w:r>
      <w:r w:rsidR="00F26EB4">
        <w:t xml:space="preserve">med </w:t>
      </w:r>
      <w:r w:rsidR="00684763" w:rsidRPr="005725CD">
        <w:t>et parameter</w:t>
      </w:r>
      <w:r w:rsidR="00F26EB4">
        <w:t>,</w:t>
      </w:r>
      <w:r w:rsidR="00684763" w:rsidRPr="005725CD">
        <w:t xml:space="preserve"> som er formateret forkert</w:t>
      </w:r>
      <w:r w:rsidR="00F26EB4">
        <w:t>,</w:t>
      </w:r>
      <w:r w:rsidR="00684763" w:rsidRPr="005725CD">
        <w:t xml:space="preserve"> </w:t>
      </w:r>
      <w:r w:rsidR="00F26EB4">
        <w:t>k</w:t>
      </w:r>
      <w:r w:rsidR="00684763" w:rsidRPr="005725CD">
        <w:t xml:space="preserve">astes en </w:t>
      </w:r>
      <w:proofErr w:type="spellStart"/>
      <w:r w:rsidR="00684763" w:rsidRPr="005725CD">
        <w:t>Illega</w:t>
      </w:r>
      <w:r w:rsidR="00F26EB4">
        <w:t>l</w:t>
      </w:r>
      <w:r w:rsidR="00684763" w:rsidRPr="005725CD">
        <w:t>ArgumentException</w:t>
      </w:r>
      <w:proofErr w:type="spellEnd"/>
      <w:r w:rsidR="00684763" w:rsidRPr="005725CD">
        <w:t xml:space="preserve">, som er en </w:t>
      </w:r>
      <w:proofErr w:type="spellStart"/>
      <w:r w:rsidR="00684763" w:rsidRPr="005725CD">
        <w:t>unchecked</w:t>
      </w:r>
      <w:proofErr w:type="spellEnd"/>
      <w:r w:rsidR="00684763" w:rsidRPr="005725CD">
        <w:t xml:space="preserve"> exception. Fang denne exception og kast i stedet en </w:t>
      </w:r>
      <w:proofErr w:type="spellStart"/>
      <w:r w:rsidR="00914DEB">
        <w:t>TimeFormatException</w:t>
      </w:r>
      <w:proofErr w:type="spellEnd"/>
      <w:r w:rsidR="00914DEB">
        <w:t xml:space="preserve"> (klassen findes i projektet</w:t>
      </w:r>
      <w:r w:rsidR="00684763" w:rsidRPr="005725CD">
        <w:t xml:space="preserve">), som er </w:t>
      </w:r>
      <w:proofErr w:type="spellStart"/>
      <w:r w:rsidR="00684763" w:rsidRPr="005725CD">
        <w:t>checked</w:t>
      </w:r>
      <w:proofErr w:type="spellEnd"/>
      <w:r w:rsidR="00684763" w:rsidRPr="005725CD">
        <w:t>.</w:t>
      </w:r>
    </w:p>
    <w:p w:rsidR="00684763" w:rsidRPr="005725CD" w:rsidRDefault="00684763" w:rsidP="004411B4">
      <w:pPr>
        <w:pStyle w:val="TekstCphbusiness"/>
        <w:numPr>
          <w:ilvl w:val="0"/>
          <w:numId w:val="6"/>
        </w:numPr>
      </w:pPr>
      <w:r w:rsidRPr="0057436A">
        <w:rPr>
          <w:u w:val="single"/>
        </w:rPr>
        <w:t>Udfyl</w:t>
      </w:r>
      <w:r w:rsidR="00DA6FC7" w:rsidRPr="0057436A">
        <w:rPr>
          <w:u w:val="single"/>
        </w:rPr>
        <w:t>d</w:t>
      </w:r>
      <w:r w:rsidR="00D81267">
        <w:rPr>
          <w:u w:val="single"/>
        </w:rPr>
        <w:t>e</w:t>
      </w:r>
      <w:r w:rsidR="00DA6FC7" w:rsidRPr="0057436A">
        <w:rPr>
          <w:u w:val="single"/>
        </w:rPr>
        <w:t xml:space="preserve"> metoden ”</w:t>
      </w:r>
      <w:proofErr w:type="spellStart"/>
      <w:r w:rsidR="00DA6FC7" w:rsidRPr="0057436A">
        <w:rPr>
          <w:u w:val="single"/>
        </w:rPr>
        <w:t>getHighestAmplitude</w:t>
      </w:r>
      <w:proofErr w:type="spellEnd"/>
      <w:r w:rsidR="00DA6FC7" w:rsidRPr="0057436A">
        <w:rPr>
          <w:u w:val="single"/>
        </w:rPr>
        <w:t>”</w:t>
      </w:r>
      <w:r w:rsidR="0057436A" w:rsidRPr="0057436A">
        <w:t xml:space="preserve"> </w:t>
      </w:r>
      <w:r w:rsidR="008A33FE">
        <w:rPr>
          <w:b/>
        </w:rPr>
        <w:t>(8</w:t>
      </w:r>
      <w:r w:rsidR="0057436A" w:rsidRPr="0057436A">
        <w:rPr>
          <w:b/>
        </w:rPr>
        <w:t>%)</w:t>
      </w:r>
      <w:r w:rsidRPr="005725CD">
        <w:br/>
        <w:t xml:space="preserve">Metoden </w:t>
      </w:r>
      <w:r w:rsidR="00434E0B" w:rsidRPr="005725CD">
        <w:t>gives en liste af Sample</w:t>
      </w:r>
      <w:r w:rsidR="00D015C4">
        <w:t xml:space="preserve"> objekter</w:t>
      </w:r>
      <w:r w:rsidR="00434E0B" w:rsidRPr="005725CD">
        <w:t xml:space="preserve"> (i praksis, </w:t>
      </w:r>
      <w:r w:rsidR="004411B4">
        <w:t>den</w:t>
      </w:r>
      <w:r w:rsidR="00434E0B" w:rsidRPr="005725CD">
        <w:t xml:space="preserve"> liste</w:t>
      </w:r>
      <w:r w:rsidR="004411B4">
        <w:t xml:space="preserve"> </w:t>
      </w:r>
      <w:r w:rsidR="00434E0B" w:rsidRPr="005725CD">
        <w:t xml:space="preserve">som </w:t>
      </w:r>
      <w:proofErr w:type="spellStart"/>
      <w:r w:rsidR="00434E0B" w:rsidRPr="005725CD">
        <w:t>getSamples</w:t>
      </w:r>
      <w:proofErr w:type="spellEnd"/>
      <w:r w:rsidR="00434E0B" w:rsidRPr="005725CD">
        <w:t xml:space="preserve"> returnere</w:t>
      </w:r>
      <w:r w:rsidR="00F26EB4">
        <w:t>r</w:t>
      </w:r>
      <w:r w:rsidR="00434E0B" w:rsidRPr="005725CD">
        <w:t>) og skal returnere den Sample</w:t>
      </w:r>
      <w:r w:rsidR="00F26EB4">
        <w:t>,</w:t>
      </w:r>
      <w:r w:rsidR="00434E0B" w:rsidRPr="005725CD">
        <w:t xml:space="preserve"> som har den højeste amplitude.</w:t>
      </w:r>
    </w:p>
    <w:p w:rsidR="00434E0B" w:rsidRDefault="00DA6FC7" w:rsidP="004411B4">
      <w:pPr>
        <w:pStyle w:val="TekstCphbusiness"/>
        <w:numPr>
          <w:ilvl w:val="0"/>
          <w:numId w:val="6"/>
        </w:numPr>
      </w:pPr>
      <w:r w:rsidRPr="0057436A">
        <w:rPr>
          <w:u w:val="single"/>
        </w:rPr>
        <w:t>Udfyld</w:t>
      </w:r>
      <w:r w:rsidR="00D81267">
        <w:rPr>
          <w:u w:val="single"/>
        </w:rPr>
        <w:t>e</w:t>
      </w:r>
      <w:r w:rsidRPr="0057436A">
        <w:rPr>
          <w:u w:val="single"/>
        </w:rPr>
        <w:t xml:space="preserve"> metoden ”</w:t>
      </w:r>
      <w:proofErr w:type="spellStart"/>
      <w:r w:rsidRPr="0057436A">
        <w:rPr>
          <w:u w:val="single"/>
        </w:rPr>
        <w:t>getBiggestRise</w:t>
      </w:r>
      <w:proofErr w:type="spellEnd"/>
      <w:r w:rsidRPr="0057436A">
        <w:rPr>
          <w:u w:val="single"/>
        </w:rPr>
        <w:t>”</w:t>
      </w:r>
      <w:r w:rsidR="0057436A" w:rsidRPr="0057436A">
        <w:t xml:space="preserve"> </w:t>
      </w:r>
      <w:r w:rsidR="008A33FE">
        <w:rPr>
          <w:b/>
        </w:rPr>
        <w:t>(11</w:t>
      </w:r>
      <w:r w:rsidR="0057436A" w:rsidRPr="0057436A">
        <w:rPr>
          <w:b/>
        </w:rPr>
        <w:t>%)</w:t>
      </w:r>
      <w:r w:rsidR="00434E0B" w:rsidRPr="005725CD">
        <w:br/>
        <w:t xml:space="preserve">Givet en liste af </w:t>
      </w:r>
      <w:r w:rsidR="00D015C4">
        <w:t>S</w:t>
      </w:r>
      <w:r w:rsidR="00434E0B" w:rsidRPr="005725CD">
        <w:t>ample</w:t>
      </w:r>
      <w:r w:rsidR="00D015C4">
        <w:t xml:space="preserve"> objekter</w:t>
      </w:r>
      <w:r w:rsidR="00434E0B" w:rsidRPr="005725CD">
        <w:t>, returneres den sample hvor den positive forskel i amplitude set i forhold til forrige sample er den højeste. F.eks.: Hvis B’s amplitude er 20 større end A’s og C’s er 10 højere end B’s, skal B returneres.</w:t>
      </w:r>
      <w:r w:rsidR="00434E0B" w:rsidRPr="005725CD">
        <w:br/>
        <w:t xml:space="preserve">Hvis listen ikke eksisterer eller er tom returneres </w:t>
      </w:r>
      <w:r w:rsidR="00434E0B" w:rsidRPr="0057436A">
        <w:rPr>
          <w:i/>
        </w:rPr>
        <w:t>null</w:t>
      </w:r>
      <w:r w:rsidR="00434E0B" w:rsidRPr="005725CD">
        <w:t>. Hvis liste kun har én sample returneres den Sample.</w:t>
      </w:r>
    </w:p>
    <w:p w:rsidR="007D7C4D" w:rsidRDefault="00DA6FC7" w:rsidP="004411B4">
      <w:pPr>
        <w:pStyle w:val="TekstCphbusiness"/>
        <w:numPr>
          <w:ilvl w:val="0"/>
          <w:numId w:val="6"/>
        </w:numPr>
      </w:pPr>
      <w:r w:rsidRPr="0057436A">
        <w:rPr>
          <w:u w:val="single"/>
        </w:rPr>
        <w:t>Udfyld</w:t>
      </w:r>
      <w:r w:rsidR="00D81267">
        <w:rPr>
          <w:u w:val="single"/>
        </w:rPr>
        <w:t>e</w:t>
      </w:r>
      <w:r w:rsidRPr="0057436A">
        <w:rPr>
          <w:u w:val="single"/>
        </w:rPr>
        <w:t xml:space="preserve"> metoden ”</w:t>
      </w:r>
      <w:proofErr w:type="spellStart"/>
      <w:r w:rsidRPr="0057436A">
        <w:rPr>
          <w:u w:val="single"/>
        </w:rPr>
        <w:t>isTooLoud</w:t>
      </w:r>
      <w:proofErr w:type="spellEnd"/>
      <w:r w:rsidRPr="0057436A">
        <w:rPr>
          <w:u w:val="single"/>
        </w:rPr>
        <w:t>”</w:t>
      </w:r>
      <w:r w:rsidR="0057436A" w:rsidRPr="0057436A">
        <w:t xml:space="preserve"> </w:t>
      </w:r>
      <w:r w:rsidR="008A33FE">
        <w:rPr>
          <w:b/>
        </w:rPr>
        <w:t>(8</w:t>
      </w:r>
      <w:r w:rsidR="0057436A" w:rsidRPr="0057436A">
        <w:rPr>
          <w:b/>
        </w:rPr>
        <w:t>%)</w:t>
      </w:r>
      <w:r w:rsidR="007D7C4D" w:rsidRPr="0057436A">
        <w:rPr>
          <w:b/>
        </w:rPr>
        <w:br/>
      </w:r>
      <w:r w:rsidR="007D7C4D">
        <w:t>Metoden returnere</w:t>
      </w:r>
      <w:r w:rsidR="00630B7E">
        <w:t>r</w:t>
      </w:r>
      <w:r w:rsidR="007D7C4D">
        <w:t xml:space="preserve"> true</w:t>
      </w:r>
      <w:r w:rsidR="00630B7E">
        <w:t>,</w:t>
      </w:r>
      <w:r w:rsidR="007D7C4D">
        <w:t xml:space="preserve"> hvis amplituden af en sample på en given liste overstiger en give</w:t>
      </w:r>
      <w:r w:rsidR="00630B7E">
        <w:t>n</w:t>
      </w:r>
      <w:r w:rsidR="007D7C4D">
        <w:t xml:space="preserve"> grænseværdi.</w:t>
      </w:r>
    </w:p>
    <w:p w:rsidR="005725CD" w:rsidRDefault="005725CD" w:rsidP="004411B4">
      <w:pPr>
        <w:pStyle w:val="TekstCphbusiness"/>
        <w:numPr>
          <w:ilvl w:val="0"/>
          <w:numId w:val="6"/>
        </w:numPr>
      </w:pPr>
      <w:r w:rsidRPr="0057436A">
        <w:rPr>
          <w:u w:val="single"/>
        </w:rPr>
        <w:t>Udfyld</w:t>
      </w:r>
      <w:r w:rsidR="00D81267">
        <w:rPr>
          <w:u w:val="single"/>
        </w:rPr>
        <w:t>e</w:t>
      </w:r>
      <w:r w:rsidRPr="0057436A">
        <w:rPr>
          <w:u w:val="single"/>
        </w:rPr>
        <w:t xml:space="preserve"> metoden ”</w:t>
      </w:r>
      <w:proofErr w:type="spellStart"/>
      <w:r w:rsidRPr="0057436A">
        <w:rPr>
          <w:u w:val="single"/>
        </w:rPr>
        <w:t>sortByTime</w:t>
      </w:r>
      <w:proofErr w:type="spellEnd"/>
      <w:r w:rsidRPr="0057436A">
        <w:rPr>
          <w:u w:val="single"/>
        </w:rPr>
        <w:t>”</w:t>
      </w:r>
      <w:r w:rsidR="0057436A" w:rsidRPr="0057436A">
        <w:t xml:space="preserve"> </w:t>
      </w:r>
      <w:r w:rsidR="0057436A" w:rsidRPr="0057436A">
        <w:rPr>
          <w:b/>
        </w:rPr>
        <w:t>(</w:t>
      </w:r>
      <w:r w:rsidR="008A33FE">
        <w:rPr>
          <w:b/>
        </w:rPr>
        <w:t>8</w:t>
      </w:r>
      <w:r w:rsidR="0057436A" w:rsidRPr="0057436A">
        <w:rPr>
          <w:b/>
        </w:rPr>
        <w:t>%)</w:t>
      </w:r>
      <w:r w:rsidRPr="005725CD">
        <w:br/>
        <w:t>Metoden sortere</w:t>
      </w:r>
      <w:r w:rsidR="00630B7E">
        <w:t>r</w:t>
      </w:r>
      <w:r w:rsidRPr="005725CD">
        <w:t xml:space="preserve"> en given liste efter tidligste tidspunkt (dato ignoreres). Bemærk at Time klassen er </w:t>
      </w:r>
      <w:r w:rsidRPr="004411B4">
        <w:rPr>
          <w:i/>
        </w:rPr>
        <w:t>comparable</w:t>
      </w:r>
      <w:r w:rsidRPr="005725CD">
        <w:t>.</w:t>
      </w:r>
    </w:p>
    <w:p w:rsidR="0057436A" w:rsidRDefault="0057436A" w:rsidP="004411B4">
      <w:pPr>
        <w:pStyle w:val="TekstCphbusiness"/>
        <w:numPr>
          <w:ilvl w:val="0"/>
          <w:numId w:val="6"/>
        </w:numPr>
      </w:pPr>
      <w:r w:rsidRPr="0057436A">
        <w:rPr>
          <w:u w:val="single"/>
        </w:rPr>
        <w:t>Udfyld</w:t>
      </w:r>
      <w:r w:rsidR="00D81267">
        <w:rPr>
          <w:u w:val="single"/>
        </w:rPr>
        <w:t>e</w:t>
      </w:r>
      <w:r w:rsidRPr="0057436A">
        <w:rPr>
          <w:u w:val="single"/>
        </w:rPr>
        <w:t xml:space="preserve"> metoden ”</w:t>
      </w:r>
      <w:proofErr w:type="spellStart"/>
      <w:r w:rsidRPr="0057436A">
        <w:rPr>
          <w:u w:val="single"/>
        </w:rPr>
        <w:t>sortByAmplitude</w:t>
      </w:r>
      <w:proofErr w:type="spellEnd"/>
      <w:r w:rsidRPr="0057436A">
        <w:rPr>
          <w:u w:val="single"/>
        </w:rPr>
        <w:t>”</w:t>
      </w:r>
      <w:r>
        <w:t xml:space="preserve"> </w:t>
      </w:r>
      <w:r w:rsidR="008A33FE">
        <w:rPr>
          <w:b/>
        </w:rPr>
        <w:t>(7</w:t>
      </w:r>
      <w:r w:rsidRPr="0057436A">
        <w:rPr>
          <w:b/>
        </w:rPr>
        <w:t>%)</w:t>
      </w:r>
      <w:r>
        <w:br/>
        <w:t>Metoden sortere</w:t>
      </w:r>
      <w:r w:rsidR="00630B7E">
        <w:t>r</w:t>
      </w:r>
      <w:r>
        <w:t xml:space="preserve"> en given liste efter højeste amplitude.</w:t>
      </w:r>
    </w:p>
    <w:p w:rsidR="005725CD" w:rsidRDefault="00DA6FC7" w:rsidP="004411B4">
      <w:pPr>
        <w:pStyle w:val="TekstCphbusiness"/>
        <w:numPr>
          <w:ilvl w:val="0"/>
          <w:numId w:val="6"/>
        </w:numPr>
      </w:pPr>
      <w:r w:rsidRPr="0057436A">
        <w:rPr>
          <w:u w:val="single"/>
        </w:rPr>
        <w:t>Udfyld</w:t>
      </w:r>
      <w:r w:rsidR="00D81267">
        <w:rPr>
          <w:u w:val="single"/>
        </w:rPr>
        <w:t>e</w:t>
      </w:r>
      <w:r w:rsidRPr="0057436A">
        <w:rPr>
          <w:u w:val="single"/>
        </w:rPr>
        <w:t xml:space="preserve"> metoden ”</w:t>
      </w:r>
      <w:proofErr w:type="spellStart"/>
      <w:r w:rsidRPr="0057436A">
        <w:rPr>
          <w:u w:val="single"/>
        </w:rPr>
        <w:t>getLoudSamples</w:t>
      </w:r>
      <w:proofErr w:type="spellEnd"/>
      <w:r w:rsidRPr="0057436A">
        <w:rPr>
          <w:u w:val="single"/>
        </w:rPr>
        <w:t>”</w:t>
      </w:r>
      <w:r w:rsidR="0057436A" w:rsidRPr="0057436A">
        <w:t xml:space="preserve"> </w:t>
      </w:r>
      <w:r w:rsidR="0057436A" w:rsidRPr="0057436A">
        <w:rPr>
          <w:b/>
        </w:rPr>
        <w:t>(</w:t>
      </w:r>
      <w:r w:rsidR="008A33FE">
        <w:rPr>
          <w:b/>
        </w:rPr>
        <w:t>9</w:t>
      </w:r>
      <w:r w:rsidR="0057436A" w:rsidRPr="0057436A">
        <w:rPr>
          <w:b/>
        </w:rPr>
        <w:t>%)</w:t>
      </w:r>
      <w:r w:rsidR="005725CD">
        <w:br/>
        <w:t>Givet en liste af samples og en grænseværdi, returneres en ny liste</w:t>
      </w:r>
      <w:r w:rsidR="00630B7E">
        <w:t>,</w:t>
      </w:r>
      <w:r w:rsidR="005725CD">
        <w:t xml:space="preserve"> som kun indeholder de sample</w:t>
      </w:r>
      <w:r w:rsidR="00630B7E">
        <w:t>s,</w:t>
      </w:r>
      <w:r w:rsidR="005725CD">
        <w:t xml:space="preserve"> hvis amplitude overstiger grænseværdien.</w:t>
      </w:r>
      <w:r w:rsidR="00A707A8">
        <w:t xml:space="preserve"> Samples</w:t>
      </w:r>
      <w:r w:rsidR="0003557D">
        <w:t>,</w:t>
      </w:r>
      <w:r w:rsidR="00A707A8">
        <w:t xml:space="preserve"> hvis amplitude er lig med grænseværdien</w:t>
      </w:r>
      <w:r w:rsidR="0003557D">
        <w:t>,</w:t>
      </w:r>
      <w:r w:rsidR="00A707A8">
        <w:t xml:space="preserve"> skal </w:t>
      </w:r>
      <w:r w:rsidR="00A707A8" w:rsidRPr="00A707A8">
        <w:rPr>
          <w:u w:val="single"/>
        </w:rPr>
        <w:t>ikke</w:t>
      </w:r>
      <w:r w:rsidR="00A707A8">
        <w:t xml:space="preserve"> medtages.</w:t>
      </w:r>
    </w:p>
    <w:p w:rsidR="00A707A8" w:rsidRPr="005725CD" w:rsidRDefault="004411B4" w:rsidP="004411B4">
      <w:pPr>
        <w:pStyle w:val="TekstCphbusiness"/>
        <w:numPr>
          <w:ilvl w:val="0"/>
          <w:numId w:val="6"/>
        </w:numPr>
      </w:pPr>
      <w:r w:rsidRPr="0057436A">
        <w:rPr>
          <w:u w:val="single"/>
        </w:rPr>
        <w:t>Udfyld</w:t>
      </w:r>
      <w:r w:rsidR="00D81267">
        <w:rPr>
          <w:u w:val="single"/>
        </w:rPr>
        <w:t>e</w:t>
      </w:r>
      <w:r w:rsidRPr="0057436A">
        <w:rPr>
          <w:u w:val="single"/>
        </w:rPr>
        <w:t xml:space="preserve"> metoden ”</w:t>
      </w:r>
      <w:proofErr w:type="spellStart"/>
      <w:r w:rsidRPr="0057436A">
        <w:rPr>
          <w:u w:val="single"/>
        </w:rPr>
        <w:t>getSamplesBefore</w:t>
      </w:r>
      <w:proofErr w:type="spellEnd"/>
      <w:r w:rsidRPr="0057436A">
        <w:rPr>
          <w:u w:val="single"/>
        </w:rPr>
        <w:t>”</w:t>
      </w:r>
      <w:r w:rsidR="0057436A" w:rsidRPr="0057436A">
        <w:t xml:space="preserve"> </w:t>
      </w:r>
      <w:r w:rsidR="0057436A" w:rsidRPr="0057436A">
        <w:rPr>
          <w:b/>
        </w:rPr>
        <w:t>(</w:t>
      </w:r>
      <w:r w:rsidR="008A33FE">
        <w:rPr>
          <w:b/>
        </w:rPr>
        <w:t>10</w:t>
      </w:r>
      <w:r w:rsidR="0057436A" w:rsidRPr="0057436A">
        <w:rPr>
          <w:b/>
        </w:rPr>
        <w:t>%)</w:t>
      </w:r>
      <w:r>
        <w:br/>
      </w:r>
      <w:r w:rsidR="00630B7E">
        <w:t xml:space="preserve">Givet en liste af samples og en grænseværdi, </w:t>
      </w:r>
      <w:r>
        <w:t>returnere</w:t>
      </w:r>
      <w:r w:rsidR="00630B7E">
        <w:t>s</w:t>
      </w:r>
      <w:r>
        <w:t xml:space="preserve"> en samling af alle de samples som er registreret før et givet tidspunkt (dato ignoreres). Bemærk</w:t>
      </w:r>
      <w:r w:rsidR="00630B7E">
        <w:t>,</w:t>
      </w:r>
      <w:r>
        <w:t xml:space="preserve"> at Time er </w:t>
      </w:r>
      <w:r w:rsidRPr="004411B4">
        <w:rPr>
          <w:i/>
        </w:rPr>
        <w:t>comparable.</w:t>
      </w:r>
    </w:p>
    <w:p w:rsidR="001120C3" w:rsidRDefault="001120C3" w:rsidP="005F4BD5">
      <w:pPr>
        <w:pStyle w:val="Overskrift2Cphbusiness"/>
      </w:pPr>
      <w:r>
        <w:lastRenderedPageBreak/>
        <w:t>Vurdering</w:t>
      </w:r>
    </w:p>
    <w:p w:rsidR="007C556C" w:rsidRPr="005F4BD5" w:rsidRDefault="007C556C" w:rsidP="007C556C">
      <w:pPr>
        <w:pStyle w:val="TekstCphbusiness"/>
      </w:pPr>
      <w:r w:rsidRPr="005F4BD5">
        <w:t>Bemærk</w:t>
      </w:r>
      <w:r w:rsidR="00463887">
        <w:t>,</w:t>
      </w:r>
      <w:r w:rsidRPr="005F4BD5">
        <w:t xml:space="preserve"> at det ikke er nok at implem</w:t>
      </w:r>
      <w:r w:rsidR="00025535" w:rsidRPr="005F4BD5">
        <w:t xml:space="preserve">entere interfaces uden omtanke </w:t>
      </w:r>
      <w:r w:rsidR="0073456A">
        <w:t>–</w:t>
      </w:r>
      <w:r w:rsidR="00025535" w:rsidRPr="005F4BD5">
        <w:t xml:space="preserve"> </w:t>
      </w:r>
      <w:r w:rsidR="0073456A">
        <w:t xml:space="preserve">den specificerede </w:t>
      </w:r>
      <w:r w:rsidRPr="005F4BD5">
        <w:t>logik</w:t>
      </w:r>
      <w:r w:rsidR="0073456A">
        <w:t xml:space="preserve"> i opgavebeskrivelserne</w:t>
      </w:r>
      <w:r w:rsidRPr="005F4BD5">
        <w:t xml:space="preserve"> skal følges.</w:t>
      </w:r>
    </w:p>
    <w:p w:rsidR="00025535" w:rsidRDefault="00025535" w:rsidP="00025535">
      <w:pPr>
        <w:pStyle w:val="TekstCphbusiness"/>
      </w:pPr>
      <w:r w:rsidRPr="00D30A38">
        <w:t>De udleverede tests er beregnet til at give dig en ide om</w:t>
      </w:r>
      <w:r w:rsidR="0073456A" w:rsidRPr="00D30A38">
        <w:t>,</w:t>
      </w:r>
      <w:r w:rsidRPr="00D30A38">
        <w:t xml:space="preserve"> hvorvidt du har løst opgaven korrekt. Du </w:t>
      </w:r>
      <w:r w:rsidR="0073456A" w:rsidRPr="00D30A38">
        <w:t xml:space="preserve">kan forvente, at der vil blive kørt </w:t>
      </w:r>
      <w:r w:rsidR="00463887" w:rsidRPr="00D30A38">
        <w:t>yderligere</w:t>
      </w:r>
      <w:r w:rsidR="0073456A" w:rsidRPr="00D30A38">
        <w:t xml:space="preserve"> </w:t>
      </w:r>
      <w:r w:rsidRPr="00D30A38">
        <w:t xml:space="preserve">tests </w:t>
      </w:r>
      <w:r w:rsidR="001120C3" w:rsidRPr="00D30A38">
        <w:t xml:space="preserve">i </w:t>
      </w:r>
      <w:r w:rsidR="0073456A" w:rsidRPr="00D30A38">
        <w:t xml:space="preserve">forbindelse med </w:t>
      </w:r>
      <w:r w:rsidR="001120C3" w:rsidRPr="00D30A38">
        <w:t>vurderingen af din besvarelse</w:t>
      </w:r>
      <w:r w:rsidRPr="00D30A38">
        <w:t>. Du skal altså løse opgaverne generelt og ikke kun for de i testen given værdier. Du kan dog regne med</w:t>
      </w:r>
      <w:r w:rsidR="0073456A" w:rsidRPr="00D30A38">
        <w:t>,</w:t>
      </w:r>
      <w:r w:rsidRPr="00D30A38">
        <w:t xml:space="preserve"> at andre test vil have nogenlunde samme udformning og værdier i samme størrelsesorden.</w:t>
      </w:r>
    </w:p>
    <w:p w:rsidR="00707BF7" w:rsidRPr="00025535" w:rsidRDefault="00707BF7" w:rsidP="00EA0BE1">
      <w:pPr>
        <w:pStyle w:val="TekstCphbusiness"/>
        <w:ind w:left="720"/>
      </w:pPr>
    </w:p>
    <w:p w:rsidR="002A6C5C" w:rsidRDefault="002A6C5C" w:rsidP="00CE56CF">
      <w:pPr>
        <w:pStyle w:val="TekstCphbusiness"/>
      </w:pPr>
    </w:p>
    <w:p w:rsidR="00CE56CF" w:rsidRDefault="00CE56CF" w:rsidP="00AD47DE">
      <w:pPr>
        <w:pStyle w:val="Fremhvetcphbusiness"/>
        <w:rPr>
          <w:i w:val="0"/>
        </w:rPr>
      </w:pPr>
    </w:p>
    <w:p w:rsidR="00F74BC7" w:rsidRDefault="00F74BC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i/>
        </w:rPr>
        <w:br w:type="page"/>
      </w:r>
    </w:p>
    <w:p w:rsidR="00F74BC7" w:rsidRDefault="00F74BC7" w:rsidP="00AD47DE">
      <w:pPr>
        <w:pStyle w:val="Fremhvetcphbusiness"/>
        <w:rPr>
          <w:i w:val="0"/>
        </w:rPr>
      </w:pPr>
    </w:p>
    <w:p w:rsidR="00F74BC7" w:rsidRDefault="00F74BC7" w:rsidP="00AD47DE">
      <w:pPr>
        <w:pStyle w:val="Fremhvetcphbusiness"/>
        <w:rPr>
          <w:i w:val="0"/>
        </w:rPr>
      </w:pPr>
    </w:p>
    <w:p w:rsidR="00F74BC7" w:rsidRDefault="00F74BC7" w:rsidP="00AD47DE">
      <w:pPr>
        <w:pStyle w:val="Fremhvetcphbusiness"/>
        <w:rPr>
          <w:i w:val="0"/>
        </w:rPr>
      </w:pPr>
    </w:p>
    <w:p w:rsidR="00F74BC7" w:rsidRDefault="00F74BC7" w:rsidP="00F74BC7">
      <w:pPr>
        <w:pStyle w:val="OverskriftCphbusiness"/>
      </w:pPr>
      <w:r>
        <w:t>Bilag 1 – Sample eksempel</w:t>
      </w:r>
    </w:p>
    <w:p w:rsidR="00F74BC7" w:rsidRDefault="00AE19CB" w:rsidP="00AD47DE">
      <w:pPr>
        <w:pStyle w:val="Fremhvetcphbusiness"/>
        <w:rPr>
          <w:i w:val="0"/>
        </w:rPr>
      </w:pPr>
      <w:r>
        <w:rPr>
          <w:noProof/>
          <w:lang w:eastAsia="da-DK"/>
        </w:rPr>
        <w:drawing>
          <wp:inline distT="0" distB="0" distL="0" distR="0" wp14:anchorId="6C9F8753" wp14:editId="7D486E7C">
            <wp:extent cx="451485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F9" w:rsidRDefault="00B96EF9" w:rsidP="00AD47DE">
      <w:pPr>
        <w:pStyle w:val="Fremhvetcphbusiness"/>
        <w:rPr>
          <w:i w:val="0"/>
        </w:rPr>
      </w:pPr>
    </w:p>
    <w:p w:rsidR="00B96EF9" w:rsidRDefault="00B96EF9" w:rsidP="00B96EF9">
      <w:pPr>
        <w:pStyle w:val="OverskriftCphbusiness"/>
      </w:pPr>
    </w:p>
    <w:p w:rsidR="00C341F2" w:rsidRDefault="00A5712C" w:rsidP="00B96EF9">
      <w:pPr>
        <w:pStyle w:val="OverskriftCphbusiness"/>
      </w:pPr>
      <w:r>
        <w:rPr>
          <w:noProof/>
        </w:rPr>
        <w:drawing>
          <wp:inline distT="0" distB="0" distL="0" distR="0" wp14:anchorId="0E2CCCE7" wp14:editId="685FB5C4">
            <wp:extent cx="4495800" cy="2667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07" w:rsidRDefault="00216307">
      <w:pPr>
        <w:spacing w:after="0" w:line="240" w:lineRule="auto"/>
        <w:rPr>
          <w:rFonts w:ascii="Verdana" w:eastAsia="Times New Roman" w:hAnsi="Verdana" w:cs="Arial"/>
          <w:iCs/>
          <w:color w:val="FBB040"/>
          <w:sz w:val="28"/>
          <w:szCs w:val="28"/>
          <w:lang w:eastAsia="da-DK"/>
        </w:rPr>
      </w:pPr>
      <w:r>
        <w:br w:type="page"/>
      </w:r>
    </w:p>
    <w:p w:rsidR="00B96EF9" w:rsidRDefault="00B96EF9" w:rsidP="00B96EF9">
      <w:pPr>
        <w:pStyle w:val="OverskriftCphbusiness"/>
      </w:pPr>
      <w:r>
        <w:lastRenderedPageBreak/>
        <w:t>Bilag 2 – Klasse diagram</w:t>
      </w:r>
    </w:p>
    <w:p w:rsidR="00B96EF9" w:rsidRDefault="00460F8D" w:rsidP="00AD47DE">
      <w:pPr>
        <w:pStyle w:val="Fremhvetcphbusiness"/>
        <w:rPr>
          <w:i w:val="0"/>
        </w:rPr>
      </w:pPr>
      <w:r>
        <w:rPr>
          <w:i w:val="0"/>
          <w:noProof/>
          <w:lang w:eastAsia="da-DK"/>
        </w:rPr>
        <w:drawing>
          <wp:inline distT="0" distB="0" distL="0" distR="0">
            <wp:extent cx="6120130" cy="4958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6EF9" w:rsidRDefault="00B96EF9" w:rsidP="00AD47DE">
      <w:pPr>
        <w:pStyle w:val="Fremhvetcphbusiness"/>
        <w:rPr>
          <w:i w:val="0"/>
        </w:rPr>
      </w:pPr>
      <w:r>
        <w:rPr>
          <w:i w:val="0"/>
        </w:rPr>
        <w:t>Diagrammet viser sammenhængen mellem klasser og interfaces. Bemærk at der er forskellige relationer.</w:t>
      </w:r>
    </w:p>
    <w:p w:rsidR="00411436" w:rsidRDefault="00411436" w:rsidP="00AD47DE">
      <w:pPr>
        <w:pStyle w:val="Fremhvetcphbusiness"/>
        <w:rPr>
          <w:i w:val="0"/>
        </w:rPr>
      </w:pPr>
      <w:r>
        <w:rPr>
          <w:i w:val="0"/>
        </w:rPr>
        <w:t xml:space="preserve">Diagrammet udtrykker, at klassen </w:t>
      </w:r>
      <w:proofErr w:type="spellStart"/>
      <w:r w:rsidRPr="00411436">
        <w:rPr>
          <w:rFonts w:ascii="Courier New" w:hAnsi="Courier New" w:cs="Courier New"/>
          <w:i w:val="0"/>
        </w:rPr>
        <w:t>Handle</w:t>
      </w:r>
      <w:r>
        <w:rPr>
          <w:rFonts w:ascii="Courier New" w:hAnsi="Courier New" w:cs="Courier New"/>
          <w:i w:val="0"/>
        </w:rPr>
        <w:t>r</w:t>
      </w:r>
      <w:r w:rsidRPr="00411436">
        <w:rPr>
          <w:rFonts w:ascii="Courier New" w:hAnsi="Courier New" w:cs="Courier New"/>
          <w:i w:val="0"/>
        </w:rPr>
        <w:t>Impl</w:t>
      </w:r>
      <w:proofErr w:type="spellEnd"/>
      <w:r>
        <w:rPr>
          <w:i w:val="0"/>
        </w:rPr>
        <w:t xml:space="preserve"> implementerer interfacet </w:t>
      </w:r>
      <w:r w:rsidRPr="00411436">
        <w:rPr>
          <w:rFonts w:ascii="Courier New" w:hAnsi="Courier New" w:cs="Courier New"/>
          <w:i w:val="0"/>
        </w:rPr>
        <w:t>Handler</w:t>
      </w:r>
      <w:r>
        <w:rPr>
          <w:i w:val="0"/>
        </w:rPr>
        <w:t xml:space="preserve">. </w:t>
      </w:r>
      <w:proofErr w:type="spellStart"/>
      <w:r w:rsidRPr="00411436">
        <w:rPr>
          <w:rFonts w:ascii="Courier New" w:hAnsi="Courier New" w:cs="Courier New"/>
          <w:i w:val="0"/>
        </w:rPr>
        <w:t>HandlerImpl</w:t>
      </w:r>
      <w:proofErr w:type="spellEnd"/>
      <w:r>
        <w:rPr>
          <w:i w:val="0"/>
        </w:rPr>
        <w:t xml:space="preserve"> kender desuden til </w:t>
      </w:r>
      <w:r w:rsidRPr="00411436">
        <w:rPr>
          <w:rFonts w:ascii="Courier New" w:hAnsi="Courier New" w:cs="Courier New"/>
          <w:i w:val="0"/>
        </w:rPr>
        <w:t>Time</w:t>
      </w:r>
      <w:r>
        <w:rPr>
          <w:i w:val="0"/>
        </w:rPr>
        <w:t xml:space="preserve"> og </w:t>
      </w:r>
      <w:r w:rsidRPr="00411436">
        <w:rPr>
          <w:rFonts w:ascii="Courier New" w:hAnsi="Courier New" w:cs="Courier New"/>
          <w:i w:val="0"/>
        </w:rPr>
        <w:t>Sam</w:t>
      </w:r>
      <w:r>
        <w:rPr>
          <w:rFonts w:ascii="Courier New" w:hAnsi="Courier New" w:cs="Courier New"/>
          <w:i w:val="0"/>
        </w:rPr>
        <w:t>p</w:t>
      </w:r>
      <w:r w:rsidRPr="00411436">
        <w:rPr>
          <w:rFonts w:ascii="Courier New" w:hAnsi="Courier New" w:cs="Courier New"/>
          <w:i w:val="0"/>
        </w:rPr>
        <w:t>le</w:t>
      </w:r>
      <w:r>
        <w:rPr>
          <w:i w:val="0"/>
        </w:rPr>
        <w:t xml:space="preserve"> (via inputparametre eller returtype).</w:t>
      </w:r>
    </w:p>
    <w:p w:rsidR="00411436" w:rsidRDefault="00411436" w:rsidP="00AD47DE">
      <w:pPr>
        <w:pStyle w:val="Fremhvetcphbusiness"/>
        <w:rPr>
          <w:i w:val="0"/>
        </w:rPr>
      </w:pPr>
      <w:r>
        <w:rPr>
          <w:i w:val="0"/>
        </w:rPr>
        <w:t xml:space="preserve">Klassen </w:t>
      </w:r>
      <w:proofErr w:type="spellStart"/>
      <w:r w:rsidRPr="00411436">
        <w:rPr>
          <w:rFonts w:ascii="Courier New" w:hAnsi="Courier New" w:cs="Courier New"/>
          <w:i w:val="0"/>
        </w:rPr>
        <w:t>SampleImpl</w:t>
      </w:r>
      <w:proofErr w:type="spellEnd"/>
      <w:r>
        <w:rPr>
          <w:i w:val="0"/>
        </w:rPr>
        <w:t xml:space="preserve"> implementerer interfacet </w:t>
      </w:r>
      <w:r w:rsidRPr="00411436">
        <w:rPr>
          <w:rFonts w:ascii="Courier New" w:hAnsi="Courier New" w:cs="Courier New"/>
          <w:i w:val="0"/>
        </w:rPr>
        <w:t>Sample</w:t>
      </w:r>
      <w:r w:rsidR="0019448B">
        <w:rPr>
          <w:rFonts w:ascii="Courier New" w:hAnsi="Courier New" w:cs="Courier New"/>
          <w:i w:val="0"/>
        </w:rPr>
        <w:t xml:space="preserve">, </w:t>
      </w:r>
      <w:r w:rsidR="0019448B">
        <w:rPr>
          <w:i w:val="0"/>
        </w:rPr>
        <w:t xml:space="preserve">som </w:t>
      </w:r>
      <w:r w:rsidR="00D40EBF">
        <w:rPr>
          <w:i w:val="0"/>
        </w:rPr>
        <w:t xml:space="preserve">også </w:t>
      </w:r>
      <w:r w:rsidR="0019448B">
        <w:rPr>
          <w:i w:val="0"/>
        </w:rPr>
        <w:t xml:space="preserve">har en reference til </w:t>
      </w:r>
      <w:r w:rsidR="0019448B" w:rsidRPr="0019448B">
        <w:rPr>
          <w:rFonts w:ascii="Courier New" w:hAnsi="Courier New" w:cs="Courier New"/>
          <w:i w:val="0"/>
        </w:rPr>
        <w:t>Time</w:t>
      </w:r>
      <w:r w:rsidR="0019448B">
        <w:rPr>
          <w:rFonts w:ascii="Courier New" w:hAnsi="Courier New" w:cs="Courier New"/>
          <w:i w:val="0"/>
        </w:rPr>
        <w:t xml:space="preserve"> </w:t>
      </w:r>
      <w:r w:rsidR="0019448B" w:rsidRPr="0019448B">
        <w:rPr>
          <w:i w:val="0"/>
        </w:rPr>
        <w:t>(som attribut)</w:t>
      </w:r>
      <w:r w:rsidR="0019448B">
        <w:rPr>
          <w:i w:val="0"/>
        </w:rPr>
        <w:t>.</w:t>
      </w:r>
      <w:r>
        <w:rPr>
          <w:i w:val="0"/>
        </w:rPr>
        <w:t xml:space="preserve"> Interfacet </w:t>
      </w:r>
      <w:proofErr w:type="spellStart"/>
      <w:r w:rsidRPr="00411436">
        <w:rPr>
          <w:rFonts w:ascii="Courier New" w:hAnsi="Courier New" w:cs="Courier New"/>
          <w:i w:val="0"/>
        </w:rPr>
        <w:t>SlowSample</w:t>
      </w:r>
      <w:proofErr w:type="spellEnd"/>
      <w:r>
        <w:rPr>
          <w:i w:val="0"/>
        </w:rPr>
        <w:t xml:space="preserve"> arver fra </w:t>
      </w:r>
      <w:r w:rsidRPr="00411436">
        <w:rPr>
          <w:rFonts w:ascii="Courier New" w:hAnsi="Courier New" w:cs="Courier New"/>
          <w:i w:val="0"/>
        </w:rPr>
        <w:t>Sample</w:t>
      </w:r>
      <w:r>
        <w:rPr>
          <w:i w:val="0"/>
        </w:rPr>
        <w:t>.</w:t>
      </w:r>
    </w:p>
    <w:p w:rsidR="00B96EF9" w:rsidRDefault="00B96EF9" w:rsidP="00AD47DE">
      <w:pPr>
        <w:pStyle w:val="Fremhvetcphbusiness"/>
        <w:rPr>
          <w:i w:val="0"/>
        </w:rPr>
      </w:pPr>
    </w:p>
    <w:p w:rsidR="00F26569" w:rsidRDefault="00F26569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F26569" w:rsidSect="00DF006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47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8A6" w:rsidRDefault="009868A6" w:rsidP="00D72EBB">
      <w:pPr>
        <w:spacing w:after="0" w:line="240" w:lineRule="auto"/>
      </w:pPr>
      <w:r>
        <w:separator/>
      </w:r>
    </w:p>
  </w:endnote>
  <w:endnote w:type="continuationSeparator" w:id="0">
    <w:p w:rsidR="009868A6" w:rsidRDefault="009868A6" w:rsidP="00D72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 Light">
    <w:altName w:val="Arial"/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8A6" w:rsidRDefault="009868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8A6" w:rsidRDefault="009868A6">
    <w:pPr>
      <w:pStyle w:val="Footer"/>
    </w:pPr>
    <w:r>
      <w:rPr>
        <w:noProof/>
        <w:lang w:eastAsia="da-DK"/>
      </w:rPr>
      <w:drawing>
        <wp:anchor distT="0" distB="0" distL="114300" distR="114300" simplePos="0" relativeHeight="251661312" behindDoc="0" locked="0" layoutInCell="1" allowOverlap="1" wp14:anchorId="25CC8E0C" wp14:editId="33722D70">
          <wp:simplePos x="0" y="0"/>
          <wp:positionH relativeFrom="column">
            <wp:posOffset>176530</wp:posOffset>
          </wp:positionH>
          <wp:positionV relativeFrom="paragraph">
            <wp:posOffset>-82550</wp:posOffset>
          </wp:positionV>
          <wp:extent cx="5763600" cy="381600"/>
          <wp:effectExtent l="0" t="0" r="0" b="0"/>
          <wp:wrapNone/>
          <wp:docPr id="6" name="Billede 6" descr="C:\Users\moch\Desktop\cphbusiness_Brevpapir_210x297_cdp_jun13_VERS8_valg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och\Desktop\cphbusiness_Brevpapir_210x297_cdp_jun13_VERS8_valg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3600" cy="38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8A6" w:rsidRDefault="009868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8A6" w:rsidRDefault="009868A6" w:rsidP="00D72EBB">
      <w:pPr>
        <w:spacing w:after="0" w:line="240" w:lineRule="auto"/>
      </w:pPr>
      <w:r>
        <w:separator/>
      </w:r>
    </w:p>
  </w:footnote>
  <w:footnote w:type="continuationSeparator" w:id="0">
    <w:p w:rsidR="009868A6" w:rsidRDefault="009868A6" w:rsidP="00D72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8A6" w:rsidRDefault="009868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8A6" w:rsidRDefault="009868A6" w:rsidP="00F13F8E">
    <w:pPr>
      <w:pStyle w:val="Header"/>
      <w:jc w:val="right"/>
    </w:pPr>
    <w:r>
      <w:rPr>
        <w:noProof/>
        <w:lang w:eastAsia="da-DK"/>
      </w:rPr>
      <w:drawing>
        <wp:anchor distT="0" distB="0" distL="114300" distR="114300" simplePos="0" relativeHeight="251658240" behindDoc="0" locked="0" layoutInCell="1" allowOverlap="1" wp14:anchorId="791C0687" wp14:editId="43336593">
          <wp:simplePos x="0" y="0"/>
          <wp:positionH relativeFrom="column">
            <wp:posOffset>4374515</wp:posOffset>
          </wp:positionH>
          <wp:positionV relativeFrom="paragraph">
            <wp:posOffset>-136525</wp:posOffset>
          </wp:positionV>
          <wp:extent cx="2008800" cy="360000"/>
          <wp:effectExtent l="0" t="0" r="0" b="0"/>
          <wp:wrapNone/>
          <wp:docPr id="1" name="Billede 1" descr="C:\Users\moch\Dropbox\cphbusiness\Grafik\logo\cphbusiness_logo\RGB\CPHbusiness_Payoff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och\Dropbox\cphbusiness\Grafik\logo\cphbusiness_logo\RGB\CPHbusiness_Payoff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8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8A6" w:rsidRDefault="009868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746DF"/>
    <w:multiLevelType w:val="hybridMultilevel"/>
    <w:tmpl w:val="454246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C015E"/>
    <w:multiLevelType w:val="multilevel"/>
    <w:tmpl w:val="7D68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2E30FC"/>
    <w:multiLevelType w:val="hybridMultilevel"/>
    <w:tmpl w:val="D6DE7C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3513B"/>
    <w:multiLevelType w:val="hybridMultilevel"/>
    <w:tmpl w:val="24EA6B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66AED"/>
    <w:multiLevelType w:val="hybridMultilevel"/>
    <w:tmpl w:val="BA06196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164F1"/>
    <w:multiLevelType w:val="multilevel"/>
    <w:tmpl w:val="6B24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FA3DA8"/>
    <w:multiLevelType w:val="hybridMultilevel"/>
    <w:tmpl w:val="F66ADE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Documents and Settings\krro\Skrivebord\KAMPAGNE EFTERÅR 2011\Adresselister\bank, forsikring, finan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bank, forsikring, finans$'`"/>
    <w:odso>
      <w:fieldMapData>
        <w:column w:val="0"/>
        <w:lid w:val="da-DK"/>
      </w:fieldMapData>
      <w:fieldMapData>
        <w:type w:val="dbColumn"/>
        <w:name w:val="Titel"/>
        <w:mappedName w:val="Stilling"/>
        <w:column w:val="6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Firmanavn"/>
        <w:mappedName w:val="Firma"/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By"/>
        <w:mappedName w:val="By"/>
        <w:column w:val="3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Telefon"/>
        <w:mappedName w:val="Telefon (arbejde)"/>
        <w:column w:val="4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</w:odso>
  </w:mailMerge>
  <w:styleLockTheme/>
  <w:styleLockQFSet/>
  <w:defaultTabStop w:val="1304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C30"/>
    <w:rsid w:val="0000576F"/>
    <w:rsid w:val="00012EC3"/>
    <w:rsid w:val="000151B0"/>
    <w:rsid w:val="00020CB1"/>
    <w:rsid w:val="00025535"/>
    <w:rsid w:val="0003557D"/>
    <w:rsid w:val="0006635E"/>
    <w:rsid w:val="0008662E"/>
    <w:rsid w:val="00086EFD"/>
    <w:rsid w:val="00091B79"/>
    <w:rsid w:val="000A0086"/>
    <w:rsid w:val="000A6A8A"/>
    <w:rsid w:val="000B2211"/>
    <w:rsid w:val="000B263E"/>
    <w:rsid w:val="000C7F47"/>
    <w:rsid w:val="000D3583"/>
    <w:rsid w:val="000D500E"/>
    <w:rsid w:val="000E2220"/>
    <w:rsid w:val="000F0FD3"/>
    <w:rsid w:val="001120C3"/>
    <w:rsid w:val="00163B8E"/>
    <w:rsid w:val="001729F9"/>
    <w:rsid w:val="00177462"/>
    <w:rsid w:val="00185724"/>
    <w:rsid w:val="0019448B"/>
    <w:rsid w:val="001B14DE"/>
    <w:rsid w:val="001C1139"/>
    <w:rsid w:val="001E0011"/>
    <w:rsid w:val="001E736A"/>
    <w:rsid w:val="001F2253"/>
    <w:rsid w:val="00200E47"/>
    <w:rsid w:val="00201035"/>
    <w:rsid w:val="00216307"/>
    <w:rsid w:val="00226496"/>
    <w:rsid w:val="00232BC0"/>
    <w:rsid w:val="002537E3"/>
    <w:rsid w:val="00261954"/>
    <w:rsid w:val="00277E7C"/>
    <w:rsid w:val="00282441"/>
    <w:rsid w:val="002A6C5C"/>
    <w:rsid w:val="002E57E6"/>
    <w:rsid w:val="00307FAF"/>
    <w:rsid w:val="003231E2"/>
    <w:rsid w:val="00334247"/>
    <w:rsid w:val="00334611"/>
    <w:rsid w:val="00342931"/>
    <w:rsid w:val="00361FAF"/>
    <w:rsid w:val="00373198"/>
    <w:rsid w:val="003809DA"/>
    <w:rsid w:val="003970A3"/>
    <w:rsid w:val="003A135D"/>
    <w:rsid w:val="003A3E04"/>
    <w:rsid w:val="003B1C20"/>
    <w:rsid w:val="003C70BD"/>
    <w:rsid w:val="003D2121"/>
    <w:rsid w:val="003D4FE4"/>
    <w:rsid w:val="003E3208"/>
    <w:rsid w:val="004017D6"/>
    <w:rsid w:val="00411436"/>
    <w:rsid w:val="00412FB3"/>
    <w:rsid w:val="0041652E"/>
    <w:rsid w:val="00434E0B"/>
    <w:rsid w:val="004411B4"/>
    <w:rsid w:val="004443CD"/>
    <w:rsid w:val="00447D37"/>
    <w:rsid w:val="00453132"/>
    <w:rsid w:val="00460F8D"/>
    <w:rsid w:val="00462EEE"/>
    <w:rsid w:val="00463887"/>
    <w:rsid w:val="004713C4"/>
    <w:rsid w:val="004721BF"/>
    <w:rsid w:val="00480645"/>
    <w:rsid w:val="004A6C43"/>
    <w:rsid w:val="004D42E3"/>
    <w:rsid w:val="004D51E2"/>
    <w:rsid w:val="004D7CC2"/>
    <w:rsid w:val="004E182B"/>
    <w:rsid w:val="004E3F92"/>
    <w:rsid w:val="004F7C2F"/>
    <w:rsid w:val="0050197E"/>
    <w:rsid w:val="00507531"/>
    <w:rsid w:val="005126B9"/>
    <w:rsid w:val="00513D5D"/>
    <w:rsid w:val="00521100"/>
    <w:rsid w:val="005301DB"/>
    <w:rsid w:val="00530200"/>
    <w:rsid w:val="00562093"/>
    <w:rsid w:val="00564BC3"/>
    <w:rsid w:val="005725CD"/>
    <w:rsid w:val="00572724"/>
    <w:rsid w:val="0057436A"/>
    <w:rsid w:val="00577BB8"/>
    <w:rsid w:val="00583DE1"/>
    <w:rsid w:val="005845AB"/>
    <w:rsid w:val="0059433B"/>
    <w:rsid w:val="00596BCC"/>
    <w:rsid w:val="005B73D0"/>
    <w:rsid w:val="005C684D"/>
    <w:rsid w:val="005F4484"/>
    <w:rsid w:val="005F4BD5"/>
    <w:rsid w:val="005F4F6A"/>
    <w:rsid w:val="005F53F9"/>
    <w:rsid w:val="00613B60"/>
    <w:rsid w:val="0062044C"/>
    <w:rsid w:val="00622E28"/>
    <w:rsid w:val="00626B89"/>
    <w:rsid w:val="0062798C"/>
    <w:rsid w:val="00630B7E"/>
    <w:rsid w:val="0063501D"/>
    <w:rsid w:val="00640CCA"/>
    <w:rsid w:val="00652B65"/>
    <w:rsid w:val="0067616C"/>
    <w:rsid w:val="00684763"/>
    <w:rsid w:val="006A6172"/>
    <w:rsid w:val="006B0541"/>
    <w:rsid w:val="006C2A05"/>
    <w:rsid w:val="006E3775"/>
    <w:rsid w:val="007010EB"/>
    <w:rsid w:val="00703879"/>
    <w:rsid w:val="00707BF7"/>
    <w:rsid w:val="007173EA"/>
    <w:rsid w:val="00725E2C"/>
    <w:rsid w:val="007301A5"/>
    <w:rsid w:val="0073456A"/>
    <w:rsid w:val="00744985"/>
    <w:rsid w:val="00756060"/>
    <w:rsid w:val="0076182F"/>
    <w:rsid w:val="007668A5"/>
    <w:rsid w:val="00790142"/>
    <w:rsid w:val="00796667"/>
    <w:rsid w:val="0079718E"/>
    <w:rsid w:val="007A0131"/>
    <w:rsid w:val="007B0B46"/>
    <w:rsid w:val="007B35E3"/>
    <w:rsid w:val="007B49D5"/>
    <w:rsid w:val="007B6302"/>
    <w:rsid w:val="007B7501"/>
    <w:rsid w:val="007C1461"/>
    <w:rsid w:val="007C4376"/>
    <w:rsid w:val="007C556C"/>
    <w:rsid w:val="007D013C"/>
    <w:rsid w:val="007D2D28"/>
    <w:rsid w:val="007D59E4"/>
    <w:rsid w:val="007D7C4D"/>
    <w:rsid w:val="007E0662"/>
    <w:rsid w:val="007E7169"/>
    <w:rsid w:val="007F173A"/>
    <w:rsid w:val="00836DAB"/>
    <w:rsid w:val="008410D0"/>
    <w:rsid w:val="008516DF"/>
    <w:rsid w:val="00862F14"/>
    <w:rsid w:val="008834BB"/>
    <w:rsid w:val="0088543A"/>
    <w:rsid w:val="00897952"/>
    <w:rsid w:val="00897BCC"/>
    <w:rsid w:val="008A33FE"/>
    <w:rsid w:val="008A6A40"/>
    <w:rsid w:val="008A6E67"/>
    <w:rsid w:val="008E5411"/>
    <w:rsid w:val="008F3C27"/>
    <w:rsid w:val="0090008D"/>
    <w:rsid w:val="009107D7"/>
    <w:rsid w:val="00914DEB"/>
    <w:rsid w:val="0092239F"/>
    <w:rsid w:val="009550BE"/>
    <w:rsid w:val="00975797"/>
    <w:rsid w:val="00980C1A"/>
    <w:rsid w:val="009868A6"/>
    <w:rsid w:val="00986E05"/>
    <w:rsid w:val="009D343F"/>
    <w:rsid w:val="009E1100"/>
    <w:rsid w:val="009E2C30"/>
    <w:rsid w:val="009F041E"/>
    <w:rsid w:val="009F341A"/>
    <w:rsid w:val="00A00A90"/>
    <w:rsid w:val="00A04CC6"/>
    <w:rsid w:val="00A40911"/>
    <w:rsid w:val="00A41A23"/>
    <w:rsid w:val="00A5712C"/>
    <w:rsid w:val="00A64240"/>
    <w:rsid w:val="00A707A8"/>
    <w:rsid w:val="00A72416"/>
    <w:rsid w:val="00A812C7"/>
    <w:rsid w:val="00AD47DE"/>
    <w:rsid w:val="00AD6D24"/>
    <w:rsid w:val="00AD73E0"/>
    <w:rsid w:val="00AE19CB"/>
    <w:rsid w:val="00AE20C1"/>
    <w:rsid w:val="00AF72AA"/>
    <w:rsid w:val="00B34DF3"/>
    <w:rsid w:val="00B448B9"/>
    <w:rsid w:val="00B60F22"/>
    <w:rsid w:val="00B821AE"/>
    <w:rsid w:val="00B93092"/>
    <w:rsid w:val="00B96EF9"/>
    <w:rsid w:val="00BA2606"/>
    <w:rsid w:val="00BB582E"/>
    <w:rsid w:val="00BE579C"/>
    <w:rsid w:val="00BE608F"/>
    <w:rsid w:val="00BF1B94"/>
    <w:rsid w:val="00C11400"/>
    <w:rsid w:val="00C27C3A"/>
    <w:rsid w:val="00C341F2"/>
    <w:rsid w:val="00C6668A"/>
    <w:rsid w:val="00C66DC4"/>
    <w:rsid w:val="00C8404B"/>
    <w:rsid w:val="00C95DC3"/>
    <w:rsid w:val="00CD388F"/>
    <w:rsid w:val="00CD5742"/>
    <w:rsid w:val="00CD6E87"/>
    <w:rsid w:val="00CE56CF"/>
    <w:rsid w:val="00CF5221"/>
    <w:rsid w:val="00D015C4"/>
    <w:rsid w:val="00D06F55"/>
    <w:rsid w:val="00D14DF7"/>
    <w:rsid w:val="00D231A3"/>
    <w:rsid w:val="00D30A38"/>
    <w:rsid w:val="00D34943"/>
    <w:rsid w:val="00D40EBF"/>
    <w:rsid w:val="00D4760F"/>
    <w:rsid w:val="00D50D30"/>
    <w:rsid w:val="00D54FA7"/>
    <w:rsid w:val="00D624F0"/>
    <w:rsid w:val="00D72EBB"/>
    <w:rsid w:val="00D75997"/>
    <w:rsid w:val="00D81267"/>
    <w:rsid w:val="00D81835"/>
    <w:rsid w:val="00D900E2"/>
    <w:rsid w:val="00DA6FC7"/>
    <w:rsid w:val="00DB52CB"/>
    <w:rsid w:val="00DB7288"/>
    <w:rsid w:val="00DC16FE"/>
    <w:rsid w:val="00DC70CA"/>
    <w:rsid w:val="00DE61FC"/>
    <w:rsid w:val="00DF0064"/>
    <w:rsid w:val="00DF112A"/>
    <w:rsid w:val="00E0264D"/>
    <w:rsid w:val="00E442E3"/>
    <w:rsid w:val="00E529FD"/>
    <w:rsid w:val="00E54EAC"/>
    <w:rsid w:val="00E60C2B"/>
    <w:rsid w:val="00E66DBC"/>
    <w:rsid w:val="00E86BD6"/>
    <w:rsid w:val="00EA0BE1"/>
    <w:rsid w:val="00EA1ACB"/>
    <w:rsid w:val="00EA6892"/>
    <w:rsid w:val="00EC645E"/>
    <w:rsid w:val="00ED7CBD"/>
    <w:rsid w:val="00EE689B"/>
    <w:rsid w:val="00EF6461"/>
    <w:rsid w:val="00F04411"/>
    <w:rsid w:val="00F13F8E"/>
    <w:rsid w:val="00F23037"/>
    <w:rsid w:val="00F26569"/>
    <w:rsid w:val="00F26EB4"/>
    <w:rsid w:val="00F27A9F"/>
    <w:rsid w:val="00F30B00"/>
    <w:rsid w:val="00F333B8"/>
    <w:rsid w:val="00F37E7B"/>
    <w:rsid w:val="00F37EC4"/>
    <w:rsid w:val="00F462AD"/>
    <w:rsid w:val="00F52425"/>
    <w:rsid w:val="00F571A6"/>
    <w:rsid w:val="00F572CA"/>
    <w:rsid w:val="00F64809"/>
    <w:rsid w:val="00F74BC7"/>
    <w:rsid w:val="00F83461"/>
    <w:rsid w:val="00FA1AA5"/>
    <w:rsid w:val="00FC22F2"/>
    <w:rsid w:val="00FC7D91"/>
    <w:rsid w:val="00FD349E"/>
    <w:rsid w:val="00FD6DD7"/>
    <w:rsid w:val="00FE4A84"/>
    <w:rsid w:val="00FF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5:docId w15:val="{56D5CB12-8DAB-4346-8FC8-8C5C1A13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otham Light" w:eastAsia="Calibri" w:hAnsi="Gotham Light" w:cs="Times New Roman"/>
        <w:color w:val="00163B"/>
        <w:lang w:val="da-DK" w:eastAsia="da-DK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semiHidden/>
    <w:qFormat/>
    <w:rsid w:val="007B49D5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112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locked/>
    <w:rsid w:val="007B6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locked/>
    <w:rsid w:val="00D72EB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7BB8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semiHidden/>
    <w:locked/>
    <w:rsid w:val="00D72EB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semiHidden/>
    <w:rsid w:val="00577BB8"/>
    <w:rPr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semiHidden/>
    <w:locked/>
    <w:rsid w:val="00F23037"/>
  </w:style>
  <w:style w:type="character" w:styleId="Hyperlink">
    <w:name w:val="Hyperlink"/>
    <w:basedOn w:val="DefaultParagraphFont"/>
    <w:uiPriority w:val="99"/>
    <w:semiHidden/>
    <w:locked/>
    <w:rsid w:val="002824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locked/>
    <w:rsid w:val="008F3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BB8"/>
    <w:rPr>
      <w:rFonts w:ascii="Tahoma" w:hAnsi="Tahoma" w:cs="Tahoma"/>
      <w:sz w:val="16"/>
      <w:szCs w:val="16"/>
      <w:lang w:eastAsia="en-US"/>
    </w:rPr>
  </w:style>
  <w:style w:type="paragraph" w:customStyle="1" w:styleId="TekstCphbusiness">
    <w:name w:val="Tekst Cphbusiness"/>
    <w:basedOn w:val="Normal"/>
    <w:qFormat/>
    <w:rsid w:val="00AD47DE"/>
    <w:pPr>
      <w:spacing w:before="120" w:after="120" w:line="240" w:lineRule="auto"/>
    </w:pPr>
    <w:rPr>
      <w:rFonts w:ascii="Verdana" w:eastAsia="Times New Roman" w:hAnsi="Verdana"/>
      <w:sz w:val="20"/>
      <w:lang w:eastAsia="da-DK"/>
    </w:rPr>
  </w:style>
  <w:style w:type="paragraph" w:customStyle="1" w:styleId="Fremhvetcphbusiness">
    <w:name w:val="Fremhævet cphbusiness"/>
    <w:basedOn w:val="Normal"/>
    <w:uiPriority w:val="4"/>
    <w:qFormat/>
    <w:rsid w:val="00AD47DE"/>
    <w:pPr>
      <w:spacing w:before="120" w:after="120" w:line="240" w:lineRule="auto"/>
    </w:pPr>
    <w:rPr>
      <w:rFonts w:ascii="Verdana" w:hAnsi="Verdana"/>
      <w:i/>
      <w:sz w:val="20"/>
      <w:szCs w:val="20"/>
    </w:rPr>
  </w:style>
  <w:style w:type="paragraph" w:customStyle="1" w:styleId="Overskrift3Cphbusiness">
    <w:name w:val="Overskrift 3 Cphbusiness"/>
    <w:basedOn w:val="Normal"/>
    <w:uiPriority w:val="3"/>
    <w:qFormat/>
    <w:rsid w:val="00AD47DE"/>
    <w:pPr>
      <w:keepNext/>
      <w:keepLines/>
      <w:spacing w:before="360" w:after="120" w:line="240" w:lineRule="auto"/>
      <w:outlineLvl w:val="1"/>
    </w:pPr>
    <w:rPr>
      <w:rFonts w:ascii="Verdana" w:eastAsia="Times New Roman" w:hAnsi="Verdana" w:cs="Calibri"/>
      <w:b/>
      <w:bCs/>
      <w:iCs/>
      <w:sz w:val="20"/>
      <w:szCs w:val="20"/>
      <w:lang w:eastAsia="da-DK"/>
    </w:rPr>
  </w:style>
  <w:style w:type="paragraph" w:customStyle="1" w:styleId="OverskriftCphbusiness">
    <w:name w:val="Overskrift Cphbusiness"/>
    <w:basedOn w:val="Header"/>
    <w:uiPriority w:val="1"/>
    <w:qFormat/>
    <w:rsid w:val="00AD47DE"/>
    <w:rPr>
      <w:rFonts w:ascii="Verdana" w:eastAsia="Times New Roman" w:hAnsi="Verdana" w:cs="Arial"/>
      <w:iCs/>
      <w:color w:val="FBB040"/>
      <w:sz w:val="28"/>
      <w:szCs w:val="28"/>
      <w:lang w:eastAsia="da-DK"/>
    </w:rPr>
  </w:style>
  <w:style w:type="paragraph" w:customStyle="1" w:styleId="Overskrift2Cphbusiness">
    <w:name w:val="Overskrift 2 Cphbusiness"/>
    <w:basedOn w:val="TekstCphbusiness"/>
    <w:uiPriority w:val="2"/>
    <w:qFormat/>
    <w:rsid w:val="00E60C2B"/>
    <w:pPr>
      <w:spacing w:before="360"/>
    </w:pPr>
    <w:rPr>
      <w:b/>
      <w:color w:val="FBB040"/>
    </w:rPr>
  </w:style>
  <w:style w:type="character" w:customStyle="1" w:styleId="Heading1Char">
    <w:name w:val="Heading 1 Char"/>
    <w:basedOn w:val="DefaultParagraphFont"/>
    <w:link w:val="Heading1"/>
    <w:uiPriority w:val="9"/>
    <w:rsid w:val="001120C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semiHidden/>
    <w:unhideWhenUsed/>
    <w:locked/>
    <w:rsid w:val="00626B89"/>
    <w:pPr>
      <w:spacing w:after="0" w:line="240" w:lineRule="auto"/>
    </w:pPr>
    <w:rPr>
      <w:rFonts w:ascii="Arial" w:eastAsia="Times New Roman" w:hAnsi="Arial"/>
      <w:color w:val="auto"/>
      <w:sz w:val="24"/>
      <w:szCs w:val="20"/>
      <w:lang w:eastAsia="da-DK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630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630B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B7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630B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B7E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A\Downloads\cphbusiness-til-skaerm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59647-B665-4B06-8EDA-429720029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cphbusiness-til-skaerm.dotx</Template>
  <TotalTime>7</TotalTime>
  <Pages>6</Pages>
  <Words>809</Words>
  <Characters>4941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Handelsskolen København Nord</Company>
  <LinksUpToDate>false</LinksUpToDate>
  <CharactersWithSpaces>5739</CharactersWithSpaces>
  <SharedDoc>false</SharedDoc>
  <HLinks>
    <vt:vector size="6" baseType="variant">
      <vt:variant>
        <vt:i4>9</vt:i4>
      </vt:variant>
      <vt:variant>
        <vt:i4>0</vt:i4>
      </vt:variant>
      <vt:variant>
        <vt:i4>0</vt:i4>
      </vt:variant>
      <vt:variant>
        <vt:i4>5</vt:i4>
      </vt:variant>
      <vt:variant>
        <vt:lpwstr>http://www.knord.dk/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Ronnie Dalsgaard (RODA - Adjunkt - Cphbusiness)</dc:creator>
  <cp:lastModifiedBy>Ronnie Dalsgaard (RODA - Adjunkt - Cphbusiness)</cp:lastModifiedBy>
  <cp:revision>4</cp:revision>
  <cp:lastPrinted>2017-11-27T09:30:00Z</cp:lastPrinted>
  <dcterms:created xsi:type="dcterms:W3CDTF">2017-12-17T11:46:00Z</dcterms:created>
  <dcterms:modified xsi:type="dcterms:W3CDTF">2017-12-19T12:50:00Z</dcterms:modified>
</cp:coreProperties>
</file>